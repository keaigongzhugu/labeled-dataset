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5F" w:rsidRDefault="008E7D5F" w:rsidP="008E7D5F">
      <w:r>
        <w:t>IMINE2-C-001</w:t>
      </w:r>
      <w:r>
        <w:tab/>
        <w:t xml:space="preserve">cvs </w:t>
      </w:r>
      <w:r>
        <w:rPr>
          <w:rFonts w:ascii="宋体" w:eastAsia="宋体" w:hAnsi="宋体" w:cs="宋体" w:hint="eastAsia"/>
        </w:rPr>
        <w:t>使用</w:t>
      </w:r>
    </w:p>
    <w:p w:rsidR="003B4292" w:rsidRDefault="008E7D5F" w:rsidP="003B4292">
      <w:pPr>
        <w:rPr>
          <w:rFonts w:ascii="宋体" w:eastAsia="宋体" w:hAnsi="宋体" w:cs="宋体"/>
        </w:rPr>
      </w:pPr>
      <w:r>
        <w:t>IMINE2-C-001</w:t>
      </w:r>
      <w:r>
        <w:tab/>
        <w:t xml:space="preserve">cvs </w:t>
      </w:r>
      <w:r>
        <w:rPr>
          <w:rFonts w:ascii="宋体" w:eastAsia="宋体" w:hAnsi="宋体" w:cs="宋体" w:hint="eastAsia"/>
        </w:rPr>
        <w:t>配置</w:t>
      </w:r>
    </w:p>
    <w:p w:rsidR="008E7D5F" w:rsidRDefault="008E7D5F" w:rsidP="003B4292">
      <w:r>
        <w:t>IMINE2-C-001</w:t>
      </w:r>
      <w:r>
        <w:tab/>
        <w:t>cvs job</w:t>
      </w:r>
      <w:r w:rsidR="003B4292">
        <w:rPr>
          <w:rStyle w:val="a5"/>
        </w:rPr>
        <w:footnoteReference w:id="1"/>
      </w:r>
    </w:p>
    <w:p w:rsidR="008E7D5F" w:rsidRDefault="008E7D5F" w:rsidP="008E7D5F">
      <w:r>
        <w:t>IMINE2-C-001</w:t>
      </w:r>
      <w:r>
        <w:tab/>
        <w:t xml:space="preserve">cvs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IMINE2-C-001</w:t>
      </w:r>
      <w:r>
        <w:tab/>
        <w:t>cvs 2015</w:t>
      </w:r>
    </w:p>
    <w:p w:rsidR="008E7D5F" w:rsidRDefault="008E7D5F" w:rsidP="008E7D5F">
      <w:r>
        <w:t>IMINE2-C-001</w:t>
      </w:r>
      <w:r>
        <w:tab/>
        <w:t>cvs window</w:t>
      </w:r>
    </w:p>
    <w:p w:rsidR="008E7D5F" w:rsidRDefault="008E7D5F" w:rsidP="008E7D5F">
      <w:r>
        <w:t>IMINE2-C-001</w:t>
      </w:r>
      <w:r>
        <w:tab/>
        <w:t>cvs quick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品牌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美女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搜狗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风景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安卓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液体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动态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非主流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宽屏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ipad</w:t>
      </w:r>
    </w:p>
    <w:p w:rsidR="008E7D5F" w:rsidRDefault="008E7D5F" w:rsidP="008E7D5F">
      <w:r>
        <w:t>IMINE2-C-002</w:t>
      </w:r>
      <w:r>
        <w:tab/>
      </w:r>
      <w:r>
        <w:rPr>
          <w:rFonts w:ascii="宋体" w:eastAsia="宋体" w:hAnsi="宋体" w:cs="宋体" w:hint="eastAsia"/>
        </w:rPr>
        <w:t>壁纸</w:t>
      </w:r>
      <w:r>
        <w:t xml:space="preserve"> </w:t>
      </w:r>
      <w:r>
        <w:rPr>
          <w:rFonts w:ascii="宋体" w:eastAsia="宋体" w:hAnsi="宋体" w:cs="宋体" w:hint="eastAsia"/>
        </w:rPr>
        <w:t>墙纸</w:t>
      </w:r>
    </w:p>
    <w:p w:rsidR="008E7D5F" w:rsidRDefault="008E7D5F" w:rsidP="008E7D5F">
      <w:r>
        <w:t>IMINE2-C-003</w:t>
      </w:r>
      <w:r>
        <w:tab/>
      </w:r>
      <w:r>
        <w:rPr>
          <w:rFonts w:ascii="宋体" w:eastAsia="宋体" w:hAnsi="宋体" w:cs="宋体" w:hint="eastAsia"/>
        </w:rPr>
        <w:t>边界</w:t>
      </w:r>
      <w:r>
        <w:t xml:space="preserve"> </w:t>
      </w:r>
      <w:r>
        <w:rPr>
          <w:rFonts w:ascii="宋体" w:eastAsia="宋体" w:hAnsi="宋体" w:cs="宋体" w:hint="eastAsia"/>
        </w:rPr>
        <w:t>问题</w:t>
      </w:r>
    </w:p>
    <w:p w:rsidR="008E7D5F" w:rsidRDefault="008E7D5F" w:rsidP="008E7D5F">
      <w:r>
        <w:t>IMINE2-C-003</w:t>
      </w:r>
      <w:r>
        <w:tab/>
      </w:r>
      <w:r>
        <w:rPr>
          <w:rFonts w:ascii="宋体" w:eastAsia="宋体" w:hAnsi="宋体" w:cs="宋体" w:hint="eastAsia"/>
        </w:rPr>
        <w:t>边界</w:t>
      </w:r>
      <w:r>
        <w:t xml:space="preserve"> </w:t>
      </w:r>
      <w:r>
        <w:rPr>
          <w:rFonts w:ascii="宋体" w:eastAsia="宋体" w:hAnsi="宋体" w:cs="宋体" w:hint="eastAsia"/>
        </w:rPr>
        <w:t>朝鲜</w:t>
      </w:r>
    </w:p>
    <w:p w:rsidR="008E7D5F" w:rsidRDefault="008E7D5F" w:rsidP="008E7D5F">
      <w:r>
        <w:t>IMINE2-C-003</w:t>
      </w:r>
      <w:r>
        <w:tab/>
      </w:r>
      <w:r>
        <w:rPr>
          <w:rFonts w:ascii="宋体" w:eastAsia="宋体" w:hAnsi="宋体" w:cs="宋体" w:hint="eastAsia"/>
        </w:rPr>
        <w:t>边界</w:t>
      </w:r>
      <w:r>
        <w:t xml:space="preserve"> </w:t>
      </w:r>
      <w:r>
        <w:rPr>
          <w:rFonts w:ascii="宋体" w:eastAsia="宋体" w:hAnsi="宋体" w:cs="宋体" w:hint="eastAsia"/>
        </w:rPr>
        <w:t>谈判</w:t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r>
        <w:rPr>
          <w:rFonts w:ascii="宋体" w:eastAsia="宋体" w:hAnsi="宋体" w:cs="宋体" w:hint="eastAsia"/>
        </w:rPr>
        <w:t>编码</w:t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proofErr w:type="gramStart"/>
      <w:r>
        <w:t>manchester</w:t>
      </w:r>
      <w:proofErr w:type="gramEnd"/>
      <w:r w:rsidR="00F117F3">
        <w:rPr>
          <w:rStyle w:val="a5"/>
        </w:rPr>
        <w:footnoteReference w:id="2"/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r>
        <w:rPr>
          <w:rFonts w:ascii="宋体" w:eastAsia="宋体" w:hAnsi="宋体" w:cs="宋体" w:hint="eastAsia"/>
        </w:rPr>
        <w:t>城市</w:t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r>
        <w:rPr>
          <w:rFonts w:ascii="宋体" w:eastAsia="宋体" w:hAnsi="宋体" w:cs="宋体" w:hint="eastAsia"/>
        </w:rPr>
        <w:t>地图</w:t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r>
        <w:rPr>
          <w:rFonts w:ascii="宋体" w:eastAsia="宋体" w:hAnsi="宋体" w:cs="宋体" w:hint="eastAsia"/>
        </w:rPr>
        <w:t>景点</w:t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r>
        <w:rPr>
          <w:rFonts w:ascii="宋体" w:eastAsia="宋体" w:hAnsi="宋体" w:cs="宋体" w:hint="eastAsia"/>
        </w:rPr>
        <w:t>条件</w:t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2015</w:t>
      </w:r>
      <w:r w:rsidR="00F117F3">
        <w:rPr>
          <w:rStyle w:val="a5"/>
        </w:rPr>
        <w:footnoteReference w:id="3"/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r>
        <w:rPr>
          <w:rFonts w:ascii="宋体" w:eastAsia="宋体" w:hAnsi="宋体" w:cs="宋体" w:hint="eastAsia"/>
        </w:rPr>
        <w:t>机票</w:t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r>
        <w:rPr>
          <w:rFonts w:ascii="宋体" w:eastAsia="宋体" w:hAnsi="宋体" w:cs="宋体" w:hint="eastAsia"/>
        </w:rPr>
        <w:t>上海</w:t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r>
        <w:rPr>
          <w:rFonts w:ascii="宋体" w:eastAsia="宋体" w:hAnsi="宋体" w:cs="宋体" w:hint="eastAsia"/>
        </w:rPr>
        <w:t>介绍</w:t>
      </w:r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proofErr w:type="gramStart"/>
      <w:r>
        <w:t>university</w:t>
      </w:r>
      <w:proofErr w:type="gramEnd"/>
    </w:p>
    <w:p w:rsidR="008E7D5F" w:rsidRDefault="008E7D5F" w:rsidP="008E7D5F">
      <w:r>
        <w:t>IMINE2-C-004</w:t>
      </w:r>
      <w:r>
        <w:tab/>
      </w:r>
      <w:r>
        <w:rPr>
          <w:rFonts w:ascii="宋体" w:eastAsia="宋体" w:hAnsi="宋体" w:cs="宋体" w:hint="eastAsia"/>
        </w:rPr>
        <w:t>曼彻斯特</w:t>
      </w:r>
      <w:r>
        <w:t xml:space="preserve"> </w:t>
      </w:r>
      <w:r>
        <w:rPr>
          <w:rFonts w:ascii="宋体" w:eastAsia="宋体" w:hAnsi="宋体" w:cs="宋体" w:hint="eastAsia"/>
        </w:rPr>
        <w:t>住宿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在线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素材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处理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照片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笔刷</w:t>
      </w:r>
    </w:p>
    <w:p w:rsidR="008E7D5F" w:rsidRDefault="008E7D5F" w:rsidP="008E7D5F">
      <w:r>
        <w:lastRenderedPageBreak/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滤镜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模拟器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入门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实例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设计</w:t>
      </w:r>
    </w:p>
    <w:p w:rsidR="008E7D5F" w:rsidRDefault="008E7D5F" w:rsidP="008E7D5F">
      <w:r>
        <w:t>IMINE2-C-005</w:t>
      </w:r>
      <w:r>
        <w:tab/>
        <w:t xml:space="preserve">PS </w:t>
      </w:r>
      <w:r>
        <w:rPr>
          <w:rFonts w:ascii="宋体" w:eastAsia="宋体" w:hAnsi="宋体" w:cs="宋体" w:hint="eastAsia"/>
        </w:rPr>
        <w:t>字体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耶利米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小说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阅读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p3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伴奏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杜伊</w:t>
      </w:r>
      <w:r w:rsidR="00F117F3">
        <w:rPr>
          <w:rStyle w:val="a5"/>
          <w:rFonts w:ascii="宋体" w:eastAsia="宋体" w:hAnsi="宋体" w:cs="宋体"/>
        </w:rPr>
        <w:footnoteReference w:id="4"/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最新章节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蛇足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  <w:r w:rsidR="00F117F3">
        <w:rPr>
          <w:rStyle w:val="a5"/>
          <w:rFonts w:ascii="宋体" w:eastAsia="宋体" w:hAnsi="宋体" w:cs="宋体"/>
        </w:rPr>
        <w:footnoteReference w:id="5"/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试听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绿帽</w:t>
      </w:r>
    </w:p>
    <w:p w:rsidR="008E7D5F" w:rsidRDefault="008E7D5F" w:rsidP="008E7D5F">
      <w:r>
        <w:t>IMINE2-C-006</w:t>
      </w:r>
      <w:r>
        <w:tab/>
      </w:r>
      <w:r>
        <w:rPr>
          <w:rFonts w:ascii="宋体" w:eastAsia="宋体" w:hAnsi="宋体" w:cs="宋体" w:hint="eastAsia"/>
        </w:rPr>
        <w:t>哀歌</w:t>
      </w:r>
      <w:r>
        <w:t xml:space="preserve"> </w:t>
      </w:r>
      <w:r>
        <w:rPr>
          <w:rFonts w:ascii="宋体" w:eastAsia="宋体" w:hAnsi="宋体" w:cs="宋体" w:hint="eastAsia"/>
        </w:rPr>
        <w:t>钢琴</w:t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</w:t>
      </w:r>
      <w:r>
        <w:rPr>
          <w:rFonts w:ascii="宋体" w:eastAsia="宋体" w:hAnsi="宋体" w:cs="宋体" w:hint="eastAsia"/>
        </w:rPr>
        <w:t>女王</w:t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izabethard</w:t>
      </w:r>
      <w:r w:rsidR="00F117F3">
        <w:rPr>
          <w:rStyle w:val="a5"/>
        </w:rPr>
        <w:footnoteReference w:id="6"/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betharden</w:t>
      </w:r>
      <w:r w:rsidR="00F117F3">
        <w:rPr>
          <w:rStyle w:val="a5"/>
        </w:rPr>
        <w:footnoteReference w:id="7"/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</w:t>
      </w:r>
      <w:r>
        <w:rPr>
          <w:rFonts w:ascii="宋体" w:eastAsia="宋体" w:hAnsi="宋体" w:cs="宋体" w:hint="eastAsia"/>
        </w:rPr>
        <w:t>泰勒</w:t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lizabethar</w:t>
      </w:r>
      <w:r w:rsidR="00F117F3">
        <w:rPr>
          <w:rStyle w:val="a5"/>
        </w:rPr>
        <w:footnoteReference w:id="8"/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</w:t>
      </w:r>
      <w:r>
        <w:rPr>
          <w:rFonts w:ascii="宋体" w:eastAsia="宋体" w:hAnsi="宋体" w:cs="宋体" w:hint="eastAsia"/>
        </w:rPr>
        <w:t>怎么样</w:t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</w:t>
      </w:r>
      <w:r>
        <w:rPr>
          <w:rFonts w:ascii="宋体" w:eastAsia="宋体" w:hAnsi="宋体" w:cs="宋体" w:hint="eastAsia"/>
        </w:rPr>
        <w:t>医院</w:t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</w:t>
      </w:r>
      <w:r>
        <w:rPr>
          <w:rFonts w:ascii="宋体" w:eastAsia="宋体" w:hAnsi="宋体" w:cs="宋体" w:hint="eastAsia"/>
        </w:rPr>
        <w:t>美容</w:t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</w:t>
      </w:r>
      <w:r>
        <w:rPr>
          <w:rFonts w:ascii="宋体" w:eastAsia="宋体" w:hAnsi="宋体" w:cs="宋体" w:hint="eastAsia"/>
        </w:rPr>
        <w:t>香水</w:t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</w:t>
      </w:r>
      <w:r>
        <w:rPr>
          <w:rFonts w:ascii="宋体" w:eastAsia="宋体" w:hAnsi="宋体" w:cs="宋体" w:hint="eastAsia"/>
        </w:rPr>
        <w:t>有限</w:t>
      </w:r>
      <w:r w:rsidR="00F117F3">
        <w:rPr>
          <w:rStyle w:val="a5"/>
          <w:rFonts w:ascii="宋体" w:eastAsia="宋体" w:hAnsi="宋体" w:cs="宋体"/>
        </w:rPr>
        <w:footnoteReference w:id="9"/>
      </w:r>
    </w:p>
    <w:p w:rsidR="008E7D5F" w:rsidRDefault="008E7D5F" w:rsidP="008E7D5F">
      <w:r>
        <w:t>IMINE2-C-007</w:t>
      </w:r>
      <w:r>
        <w:tab/>
      </w:r>
      <w:r>
        <w:rPr>
          <w:rFonts w:ascii="宋体" w:eastAsia="宋体" w:hAnsi="宋体" w:cs="宋体" w:hint="eastAsia"/>
        </w:rPr>
        <w:t>伊丽莎白</w:t>
      </w:r>
      <w:r>
        <w:t xml:space="preserve"> </w:t>
      </w:r>
      <w:r>
        <w:rPr>
          <w:rFonts w:ascii="宋体" w:eastAsia="宋体" w:hAnsi="宋体" w:cs="宋体" w:hint="eastAsia"/>
        </w:rPr>
        <w:t>英国</w:t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</w:t>
      </w:r>
      <w:r>
        <w:rPr>
          <w:rFonts w:ascii="宋体" w:eastAsia="宋体" w:hAnsi="宋体" w:cs="宋体" w:hint="eastAsia"/>
        </w:rPr>
        <w:t>攻略</w:t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</w:t>
      </w:r>
      <w:r>
        <w:rPr>
          <w:rFonts w:ascii="宋体" w:eastAsia="宋体" w:hAnsi="宋体" w:cs="宋体" w:hint="eastAsia"/>
        </w:rPr>
        <w:t>苹果</w:t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</w:t>
      </w:r>
      <w:r>
        <w:rPr>
          <w:rFonts w:ascii="宋体" w:eastAsia="宋体" w:hAnsi="宋体" w:cs="宋体" w:hint="eastAsia"/>
        </w:rPr>
        <w:t>漂流</w:t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</w:t>
      </w:r>
      <w:r>
        <w:rPr>
          <w:rFonts w:ascii="宋体" w:eastAsia="宋体" w:hAnsi="宋体" w:cs="宋体" w:hint="eastAsia"/>
        </w:rPr>
        <w:t>自驾</w:t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</w:t>
      </w:r>
      <w:r>
        <w:rPr>
          <w:rFonts w:ascii="宋体" w:eastAsia="宋体" w:hAnsi="宋体" w:cs="宋体" w:hint="eastAsia"/>
        </w:rPr>
        <w:t>洛杉矶</w:t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</w:t>
      </w:r>
      <w:r>
        <w:rPr>
          <w:rFonts w:ascii="宋体" w:eastAsia="宋体" w:hAnsi="宋体" w:cs="宋体" w:hint="eastAsia"/>
        </w:rPr>
        <w:t>杭州</w:t>
      </w:r>
    </w:p>
    <w:p w:rsidR="008E7D5F" w:rsidRDefault="008E7D5F" w:rsidP="008E7D5F">
      <w:r>
        <w:lastRenderedPageBreak/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20</w:t>
      </w:r>
      <w:r w:rsidR="00F117F3">
        <w:rPr>
          <w:rStyle w:val="a5"/>
        </w:rPr>
        <w:footnoteReference w:id="10"/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</w:t>
      </w:r>
      <w:r>
        <w:rPr>
          <w:rFonts w:ascii="宋体" w:eastAsia="宋体" w:hAnsi="宋体" w:cs="宋体" w:hint="eastAsia"/>
        </w:rPr>
        <w:t>天气</w:t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semitenati</w:t>
      </w:r>
      <w:r w:rsidR="00F117F3">
        <w:rPr>
          <w:rStyle w:val="a5"/>
        </w:rPr>
        <w:footnoteReference w:id="11"/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</w:t>
      </w:r>
      <w:r>
        <w:rPr>
          <w:rFonts w:ascii="宋体" w:eastAsia="宋体" w:hAnsi="宋体" w:cs="宋体" w:hint="eastAsia"/>
        </w:rPr>
        <w:t>瑜伽院</w:t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mitenation</w:t>
      </w:r>
      <w:r w:rsidR="00F117F3">
        <w:rPr>
          <w:rStyle w:val="a5"/>
        </w:rPr>
        <w:footnoteReference w:id="12"/>
      </w:r>
    </w:p>
    <w:p w:rsidR="008E7D5F" w:rsidRDefault="008E7D5F" w:rsidP="008E7D5F">
      <w:r>
        <w:t>IMINE2-C-008</w:t>
      </w:r>
      <w:r>
        <w:tab/>
      </w:r>
      <w:r>
        <w:rPr>
          <w:rFonts w:ascii="宋体" w:eastAsia="宋体" w:hAnsi="宋体" w:cs="宋体" w:hint="eastAsia"/>
        </w:rPr>
        <w:t>优胜美地</w:t>
      </w:r>
      <w:r>
        <w:t xml:space="preserve"> </w:t>
      </w:r>
      <w:r>
        <w:rPr>
          <w:rFonts w:ascii="宋体" w:eastAsia="宋体" w:hAnsi="宋体" w:cs="宋体" w:hint="eastAsia"/>
        </w:rPr>
        <w:t>加州</w:t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乐队</w:t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巡航导弹</w:t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游戏下载</w:t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街机</w:t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  <w:r w:rsidR="00F117F3">
        <w:rPr>
          <w:rStyle w:val="a5"/>
          <w:rFonts w:ascii="宋体" w:eastAsia="宋体" w:hAnsi="宋体" w:cs="宋体"/>
        </w:rPr>
        <w:footnoteReference w:id="13"/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七彩虹</w:t>
      </w:r>
      <w:r>
        <w:t>c</w:t>
      </w:r>
      <w:r w:rsidR="00F117F3">
        <w:rPr>
          <w:rStyle w:val="a5"/>
        </w:rPr>
        <w:footnoteReference w:id="14"/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式巡航</w:t>
      </w:r>
      <w:r w:rsidR="00F117F3">
        <w:rPr>
          <w:rStyle w:val="a5"/>
          <w:rFonts w:ascii="宋体" w:eastAsia="宋体" w:hAnsi="宋体" w:cs="宋体"/>
        </w:rPr>
        <w:footnoteReference w:id="15"/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美国</w:t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</w:t>
      </w:r>
      <w:r>
        <w:rPr>
          <w:rFonts w:ascii="宋体" w:eastAsia="宋体" w:hAnsi="宋体" w:cs="宋体" w:hint="eastAsia"/>
        </w:rPr>
        <w:t>摩托车报价</w:t>
      </w:r>
    </w:p>
    <w:p w:rsidR="008E7D5F" w:rsidRDefault="008E7D5F" w:rsidP="008E7D5F">
      <w:r>
        <w:t>IMINE2-C-009</w:t>
      </w:r>
      <w:r>
        <w:tab/>
      </w:r>
      <w:r>
        <w:rPr>
          <w:rFonts w:ascii="宋体" w:eastAsia="宋体" w:hAnsi="宋体" w:cs="宋体" w:hint="eastAsia"/>
        </w:rPr>
        <w:t>战斧</w:t>
      </w:r>
      <w:r>
        <w:t xml:space="preserve"> 50r</w:t>
      </w:r>
      <w:r w:rsidR="00F117F3">
        <w:rPr>
          <w:rStyle w:val="a5"/>
        </w:rPr>
        <w:footnoteReference w:id="16"/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愤怒小鸟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乐高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游戏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原力释放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中文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系列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电影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义军崛起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指挥官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在线</w:t>
      </w:r>
    </w:p>
    <w:p w:rsidR="008E7D5F" w:rsidRDefault="008E7D5F" w:rsidP="008E7D5F">
      <w:r>
        <w:t>IMINE2-C-010</w:t>
      </w:r>
      <w:r>
        <w:tab/>
      </w:r>
      <w:r>
        <w:rPr>
          <w:rFonts w:ascii="宋体" w:eastAsia="宋体" w:hAnsi="宋体" w:cs="宋体" w:hint="eastAsia"/>
        </w:rPr>
        <w:t>星球大战</w:t>
      </w:r>
      <w:r>
        <w:t xml:space="preserve"> </w:t>
      </w:r>
      <w:r>
        <w:rPr>
          <w:rFonts w:ascii="宋体" w:eastAsia="宋体" w:hAnsi="宋体" w:cs="宋体" w:hint="eastAsia"/>
        </w:rPr>
        <w:t>攻略</w:t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圣诞</w:t>
      </w:r>
      <w:r w:rsidR="00F117F3">
        <w:rPr>
          <w:rStyle w:val="a5"/>
          <w:rFonts w:ascii="宋体" w:eastAsia="宋体" w:hAnsi="宋体" w:cs="宋体"/>
        </w:rPr>
        <w:footnoteReference w:id="17"/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作文</w:t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泡妞</w:t>
      </w:r>
    </w:p>
    <w:p w:rsidR="008E7D5F" w:rsidRDefault="008E7D5F" w:rsidP="008E7D5F">
      <w:r>
        <w:lastRenderedPageBreak/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大全</w:t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说话</w:t>
      </w:r>
      <w:r w:rsidR="00F117F3">
        <w:rPr>
          <w:rStyle w:val="a5"/>
          <w:rFonts w:ascii="宋体" w:eastAsia="宋体" w:hAnsi="宋体" w:cs="宋体"/>
        </w:rPr>
        <w:footnoteReference w:id="18"/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卡通</w:t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简笔画</w:t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驯鹿</w:t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礼物</w:t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0</w:t>
      </w:r>
      <w:r>
        <w:rPr>
          <w:rFonts w:ascii="宋体" w:eastAsia="宋体" w:hAnsi="宋体" w:cs="宋体" w:hint="eastAsia"/>
        </w:rPr>
        <w:t>字</w:t>
      </w:r>
      <w:r w:rsidR="00F117F3">
        <w:rPr>
          <w:rStyle w:val="a5"/>
          <w:rFonts w:ascii="宋体" w:eastAsia="宋体" w:hAnsi="宋体" w:cs="宋体"/>
        </w:rPr>
        <w:footnoteReference w:id="19"/>
      </w:r>
    </w:p>
    <w:p w:rsidR="008E7D5F" w:rsidRDefault="008E7D5F" w:rsidP="008E7D5F">
      <w:r>
        <w:t>IMINE2-C-011</w:t>
      </w:r>
      <w:r>
        <w:tab/>
      </w:r>
      <w:r>
        <w:rPr>
          <w:rFonts w:ascii="宋体" w:eastAsia="宋体" w:hAnsi="宋体" w:cs="宋体" w:hint="eastAsia"/>
        </w:rPr>
        <w:t>圣诞老人</w:t>
      </w:r>
      <w:r>
        <w:t xml:space="preserve"> </w:t>
      </w:r>
      <w:r>
        <w:rPr>
          <w:rFonts w:ascii="宋体" w:eastAsia="宋体" w:hAnsi="宋体" w:cs="宋体" w:hint="eastAsia"/>
        </w:rPr>
        <w:t>雪橇矢量</w:t>
      </w:r>
      <w:r w:rsidR="00F117F3">
        <w:rPr>
          <w:rStyle w:val="a5"/>
          <w:rFonts w:ascii="宋体" w:eastAsia="宋体" w:hAnsi="宋体" w:cs="宋体"/>
        </w:rPr>
        <w:footnoteReference w:id="20"/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团购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北京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址大全都市</w:t>
      </w:r>
      <w:r w:rsidR="00F117F3">
        <w:rPr>
          <w:rStyle w:val="a5"/>
          <w:rFonts w:ascii="宋体" w:eastAsia="宋体" w:hAnsi="宋体" w:cs="宋体"/>
        </w:rPr>
        <w:footnoteReference w:id="21"/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深圳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菜谱大全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系列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南宁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抚顺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呼伦贝尔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家常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经典美食做法教学视频</w:t>
      </w:r>
    </w:p>
    <w:p w:rsidR="008E7D5F" w:rsidRDefault="008E7D5F" w:rsidP="008E7D5F">
      <w:r>
        <w:t>IMINE2-C-012</w:t>
      </w:r>
      <w:r>
        <w:tab/>
      </w:r>
      <w:r>
        <w:rPr>
          <w:rFonts w:ascii="宋体" w:eastAsia="宋体" w:hAnsi="宋体" w:cs="宋体" w:hint="eastAsia"/>
        </w:rPr>
        <w:t>新疆菜</w:t>
      </w:r>
      <w:r>
        <w:t xml:space="preserve"> </w:t>
      </w:r>
      <w:r>
        <w:rPr>
          <w:rFonts w:ascii="宋体" w:eastAsia="宋体" w:hAnsi="宋体" w:cs="宋体" w:hint="eastAsia"/>
        </w:rPr>
        <w:t>连甘井子区</w:t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安卓</w:t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wii</w:t>
      </w:r>
      <w:r>
        <w:rPr>
          <w:rFonts w:ascii="宋体" w:eastAsia="宋体" w:hAnsi="宋体" w:cs="宋体" w:hint="eastAsia"/>
        </w:rPr>
        <w:t>革命</w:t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在线免费观看</w:t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nds</w:t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快速球</w:t>
      </w:r>
      <w:r w:rsidR="009831CD">
        <w:rPr>
          <w:rStyle w:val="a5"/>
          <w:rFonts w:ascii="宋体" w:eastAsia="宋体" w:hAnsi="宋体" w:cs="宋体"/>
        </w:rPr>
        <w:footnoteReference w:id="22"/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小游戏</w:t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魅影果实粉碎</w:t>
      </w:r>
      <w:r w:rsidR="009831CD">
        <w:rPr>
          <w:rStyle w:val="a5"/>
          <w:rFonts w:ascii="宋体" w:eastAsia="宋体" w:hAnsi="宋体" w:cs="宋体"/>
        </w:rPr>
        <w:footnoteReference w:id="23"/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伊布进化种子</w:t>
      </w:r>
      <w:r w:rsidR="009831CD">
        <w:rPr>
          <w:rStyle w:val="a5"/>
          <w:rFonts w:ascii="宋体" w:eastAsia="宋体" w:hAnsi="宋体" w:cs="宋体"/>
        </w:rPr>
        <w:footnoteReference w:id="24"/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漆黑魅影技能机</w:t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类似手机游戏</w:t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火红</w:t>
      </w:r>
    </w:p>
    <w:p w:rsidR="008E7D5F" w:rsidRDefault="008E7D5F" w:rsidP="008E7D5F">
      <w:r>
        <w:t>IMINE2-C-013</w:t>
      </w:r>
      <w:r>
        <w:tab/>
      </w:r>
      <w:r>
        <w:rPr>
          <w:rFonts w:ascii="宋体" w:eastAsia="宋体" w:hAnsi="宋体" w:cs="宋体" w:hint="eastAsia"/>
        </w:rPr>
        <w:t>口袋妖怪</w:t>
      </w:r>
      <w:r>
        <w:t xml:space="preserve"> </w:t>
      </w:r>
      <w:r>
        <w:rPr>
          <w:rFonts w:ascii="宋体" w:eastAsia="宋体" w:hAnsi="宋体" w:cs="宋体" w:hint="eastAsia"/>
        </w:rPr>
        <w:t>整版高清电影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宠物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加菲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小游戏</w:t>
      </w:r>
    </w:p>
    <w:p w:rsidR="008E7D5F" w:rsidRDefault="008E7D5F" w:rsidP="008E7D5F">
      <w:r>
        <w:lastRenderedPageBreak/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价格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凯蒂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在线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赛车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动画片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说话汤姆</w:t>
      </w:r>
    </w:p>
    <w:p w:rsidR="008E7D5F" w:rsidRDefault="008E7D5F" w:rsidP="008E7D5F">
      <w:r>
        <w:t>IMINE2-C-014</w:t>
      </w:r>
      <w:r>
        <w:tab/>
      </w:r>
      <w:r>
        <w:rPr>
          <w:rFonts w:ascii="宋体" w:eastAsia="宋体" w:hAnsi="宋体" w:cs="宋体" w:hint="eastAsia"/>
        </w:rPr>
        <w:t>猫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IMINE2-C-015</w:t>
      </w:r>
      <w:r>
        <w:tab/>
      </w:r>
      <w:r>
        <w:rPr>
          <w:rFonts w:ascii="宋体" w:eastAsia="宋体" w:hAnsi="宋体" w:cs="宋体" w:hint="eastAsia"/>
        </w:rPr>
        <w:t>丹麦</w:t>
      </w:r>
      <w:r>
        <w:t xml:space="preserve"> </w:t>
      </w:r>
      <w:r>
        <w:rPr>
          <w:rFonts w:ascii="宋体" w:eastAsia="宋体" w:hAnsi="宋体" w:cs="宋体" w:hint="eastAsia"/>
        </w:rPr>
        <w:t>签证</w:t>
      </w:r>
    </w:p>
    <w:p w:rsidR="008E7D5F" w:rsidRDefault="008E7D5F" w:rsidP="008E7D5F">
      <w:r>
        <w:t>IMINE2-C-015</w:t>
      </w:r>
      <w:r>
        <w:tab/>
      </w:r>
      <w:r>
        <w:rPr>
          <w:rFonts w:ascii="宋体" w:eastAsia="宋体" w:hAnsi="宋体" w:cs="宋体" w:hint="eastAsia"/>
        </w:rPr>
        <w:t>丹麦</w:t>
      </w:r>
      <w:r>
        <w:t xml:space="preserve"> </w:t>
      </w:r>
      <w:r>
        <w:rPr>
          <w:rFonts w:ascii="宋体" w:eastAsia="宋体" w:hAnsi="宋体" w:cs="宋体" w:hint="eastAsia"/>
        </w:rPr>
        <w:t>攻略</w:t>
      </w:r>
    </w:p>
    <w:p w:rsidR="008E7D5F" w:rsidRDefault="008E7D5F" w:rsidP="008E7D5F">
      <w:r>
        <w:t>IMINE2-C-015</w:t>
      </w:r>
      <w:r>
        <w:tab/>
      </w:r>
      <w:r>
        <w:rPr>
          <w:rFonts w:ascii="宋体" w:eastAsia="宋体" w:hAnsi="宋体" w:cs="宋体" w:hint="eastAsia"/>
        </w:rPr>
        <w:t>丹麦</w:t>
      </w:r>
      <w:r>
        <w:t xml:space="preserve"> </w:t>
      </w:r>
      <w:r>
        <w:rPr>
          <w:rFonts w:ascii="宋体" w:eastAsia="宋体" w:hAnsi="宋体" w:cs="宋体" w:hint="eastAsia"/>
        </w:rPr>
        <w:t>翻译</w:t>
      </w:r>
    </w:p>
    <w:p w:rsidR="008E7D5F" w:rsidRDefault="008E7D5F" w:rsidP="008E7D5F">
      <w:r>
        <w:t>IMINE2-C-015</w:t>
      </w:r>
      <w:r>
        <w:tab/>
      </w:r>
      <w:r>
        <w:rPr>
          <w:rFonts w:ascii="宋体" w:eastAsia="宋体" w:hAnsi="宋体" w:cs="宋体" w:hint="eastAsia"/>
        </w:rPr>
        <w:t>丹麦</w:t>
      </w:r>
      <w:r>
        <w:t xml:space="preserve"> </w:t>
      </w:r>
      <w:r>
        <w:rPr>
          <w:rFonts w:ascii="宋体" w:eastAsia="宋体" w:hAnsi="宋体" w:cs="宋体" w:hint="eastAsia"/>
        </w:rPr>
        <w:t>地图</w:t>
      </w:r>
    </w:p>
    <w:p w:rsidR="008E7D5F" w:rsidRDefault="008E7D5F" w:rsidP="008E7D5F">
      <w:r>
        <w:t>IMINE2-C-015</w:t>
      </w:r>
      <w:r>
        <w:tab/>
      </w:r>
      <w:r>
        <w:rPr>
          <w:rFonts w:ascii="宋体" w:eastAsia="宋体" w:hAnsi="宋体" w:cs="宋体" w:hint="eastAsia"/>
        </w:rPr>
        <w:t>丹麦</w:t>
      </w:r>
      <w:r>
        <w:t xml:space="preserve"> </w:t>
      </w:r>
      <w:r>
        <w:rPr>
          <w:rFonts w:ascii="宋体" w:eastAsia="宋体" w:hAnsi="宋体" w:cs="宋体" w:hint="eastAsia"/>
        </w:rPr>
        <w:t>克朗</w:t>
      </w:r>
    </w:p>
    <w:p w:rsidR="008E7D5F" w:rsidRDefault="008E7D5F" w:rsidP="008E7D5F">
      <w:r>
        <w:t>IMINE2-C-015</w:t>
      </w:r>
      <w:r>
        <w:tab/>
      </w:r>
      <w:r>
        <w:rPr>
          <w:rFonts w:ascii="宋体" w:eastAsia="宋体" w:hAnsi="宋体" w:cs="宋体" w:hint="eastAsia"/>
        </w:rPr>
        <w:t>丹麦</w:t>
      </w:r>
      <w:r>
        <w:t xml:space="preserve"> </w:t>
      </w:r>
      <w:r>
        <w:rPr>
          <w:rFonts w:ascii="宋体" w:eastAsia="宋体" w:hAnsi="宋体" w:cs="宋体" w:hint="eastAsia"/>
        </w:rPr>
        <w:t>费用</w:t>
      </w:r>
    </w:p>
    <w:p w:rsidR="008E7D5F" w:rsidRDefault="008E7D5F" w:rsidP="008E7D5F">
      <w:r>
        <w:t>IMINE2-C-015</w:t>
      </w:r>
      <w:r>
        <w:tab/>
      </w:r>
      <w:r>
        <w:rPr>
          <w:rFonts w:ascii="宋体" w:eastAsia="宋体" w:hAnsi="宋体" w:cs="宋体" w:hint="eastAsia"/>
        </w:rPr>
        <w:t>丹麦</w:t>
      </w:r>
      <w:r>
        <w:t xml:space="preserve"> 2015</w:t>
      </w:r>
      <w:r w:rsidR="009831CD">
        <w:rPr>
          <w:rStyle w:val="a5"/>
        </w:rPr>
        <w:footnoteReference w:id="25"/>
      </w:r>
    </w:p>
    <w:p w:rsidR="008E7D5F" w:rsidRDefault="008E7D5F" w:rsidP="008E7D5F">
      <w:r>
        <w:t>IMINE2-C-015</w:t>
      </w:r>
      <w:r>
        <w:tab/>
      </w:r>
      <w:r>
        <w:rPr>
          <w:rFonts w:ascii="宋体" w:eastAsia="宋体" w:hAnsi="宋体" w:cs="宋体" w:hint="eastAsia"/>
        </w:rPr>
        <w:t>丹麦</w:t>
      </w:r>
      <w:r>
        <w:t xml:space="preserve"> </w:t>
      </w:r>
      <w:r>
        <w:rPr>
          <w:rFonts w:ascii="宋体" w:eastAsia="宋体" w:hAnsi="宋体" w:cs="宋体" w:hint="eastAsia"/>
        </w:rPr>
        <w:t>景点</w:t>
      </w:r>
    </w:p>
    <w:p w:rsidR="008E7D5F" w:rsidRDefault="008E7D5F" w:rsidP="008E7D5F">
      <w:r>
        <w:t>IMINE2-C-015</w:t>
      </w:r>
      <w:r>
        <w:tab/>
      </w:r>
      <w:r>
        <w:rPr>
          <w:rFonts w:ascii="宋体" w:eastAsia="宋体" w:hAnsi="宋体" w:cs="宋体" w:hint="eastAsia"/>
        </w:rPr>
        <w:t>丹麦</w:t>
      </w:r>
      <w:r>
        <w:t xml:space="preserve"> </w:t>
      </w:r>
      <w:r>
        <w:rPr>
          <w:rFonts w:ascii="宋体" w:eastAsia="宋体" w:hAnsi="宋体" w:cs="宋体" w:hint="eastAsia"/>
        </w:rPr>
        <w:t>风情</w:t>
      </w:r>
    </w:p>
    <w:p w:rsidR="008E7D5F" w:rsidRDefault="008E7D5F" w:rsidP="008E7D5F">
      <w:r>
        <w:t>IMINE2-C-016</w:t>
      </w:r>
      <w:r>
        <w:tab/>
      </w:r>
      <w:r>
        <w:rPr>
          <w:rFonts w:ascii="宋体" w:eastAsia="宋体" w:hAnsi="宋体" w:cs="宋体" w:hint="eastAsia"/>
        </w:rPr>
        <w:t>园艺</w:t>
      </w:r>
      <w:r>
        <w:t xml:space="preserve"> </w:t>
      </w:r>
      <w:r>
        <w:rPr>
          <w:rFonts w:ascii="宋体" w:eastAsia="宋体" w:hAnsi="宋体" w:cs="宋体" w:hint="eastAsia"/>
        </w:rPr>
        <w:t>园林</w:t>
      </w:r>
    </w:p>
    <w:p w:rsidR="008E7D5F" w:rsidRDefault="008E7D5F" w:rsidP="008E7D5F">
      <w:r>
        <w:t>IMINE2-C-016</w:t>
      </w:r>
      <w:r>
        <w:tab/>
      </w:r>
      <w:r>
        <w:rPr>
          <w:rFonts w:ascii="宋体" w:eastAsia="宋体" w:hAnsi="宋体" w:cs="宋体" w:hint="eastAsia"/>
        </w:rPr>
        <w:t>园艺</w:t>
      </w:r>
      <w:r>
        <w:t xml:space="preserve"> </w:t>
      </w:r>
      <w:r>
        <w:rPr>
          <w:rFonts w:ascii="宋体" w:eastAsia="宋体" w:hAnsi="宋体" w:cs="宋体" w:hint="eastAsia"/>
        </w:rPr>
        <w:t>中国</w:t>
      </w:r>
    </w:p>
    <w:p w:rsidR="008E7D5F" w:rsidRDefault="008E7D5F" w:rsidP="008E7D5F">
      <w:r>
        <w:t>IMINE2-C-016</w:t>
      </w:r>
      <w:r>
        <w:tab/>
      </w:r>
      <w:r>
        <w:rPr>
          <w:rFonts w:ascii="宋体" w:eastAsia="宋体" w:hAnsi="宋体" w:cs="宋体" w:hint="eastAsia"/>
        </w:rPr>
        <w:t>园艺</w:t>
      </w:r>
      <w:r>
        <w:t xml:space="preserve"> </w:t>
      </w:r>
      <w:r>
        <w:rPr>
          <w:rFonts w:ascii="宋体" w:eastAsia="宋体" w:hAnsi="宋体" w:cs="宋体" w:hint="eastAsia"/>
        </w:rPr>
        <w:t>上海</w:t>
      </w:r>
    </w:p>
    <w:p w:rsidR="008E7D5F" w:rsidRDefault="008E7D5F" w:rsidP="008E7D5F">
      <w:r>
        <w:t>IMINE2-C-016</w:t>
      </w:r>
      <w:r>
        <w:tab/>
      </w:r>
      <w:r>
        <w:rPr>
          <w:rFonts w:ascii="宋体" w:eastAsia="宋体" w:hAnsi="宋体" w:cs="宋体" w:hint="eastAsia"/>
        </w:rPr>
        <w:t>园艺</w:t>
      </w:r>
      <w:r>
        <w:t xml:space="preserve"> </w:t>
      </w:r>
      <w:r>
        <w:rPr>
          <w:rFonts w:ascii="宋体" w:eastAsia="宋体" w:hAnsi="宋体" w:cs="宋体" w:hint="eastAsia"/>
        </w:rPr>
        <w:t>资材</w:t>
      </w:r>
    </w:p>
    <w:p w:rsidR="008E7D5F" w:rsidRDefault="008E7D5F" w:rsidP="008E7D5F">
      <w:r>
        <w:t>IMINE2-C-016</w:t>
      </w:r>
      <w:r>
        <w:tab/>
      </w:r>
      <w:r>
        <w:rPr>
          <w:rFonts w:ascii="宋体" w:eastAsia="宋体" w:hAnsi="宋体" w:cs="宋体" w:hint="eastAsia"/>
        </w:rPr>
        <w:t>园艺</w:t>
      </w:r>
      <w:r>
        <w:t xml:space="preserve"> </w:t>
      </w:r>
      <w:r>
        <w:rPr>
          <w:rFonts w:ascii="宋体" w:eastAsia="宋体" w:hAnsi="宋体" w:cs="宋体" w:hint="eastAsia"/>
        </w:rPr>
        <w:t>杭州</w:t>
      </w:r>
    </w:p>
    <w:p w:rsidR="008E7D5F" w:rsidRDefault="008E7D5F" w:rsidP="008E7D5F">
      <w:r>
        <w:t>IMINE2-C-016</w:t>
      </w:r>
      <w:r>
        <w:tab/>
      </w:r>
      <w:r>
        <w:rPr>
          <w:rFonts w:ascii="宋体" w:eastAsia="宋体" w:hAnsi="宋体" w:cs="宋体" w:hint="eastAsia"/>
        </w:rPr>
        <w:t>园艺</w:t>
      </w:r>
      <w:r>
        <w:t xml:space="preserve"> </w:t>
      </w:r>
      <w:r>
        <w:rPr>
          <w:rFonts w:ascii="宋体" w:eastAsia="宋体" w:hAnsi="宋体" w:cs="宋体" w:hint="eastAsia"/>
        </w:rPr>
        <w:t>网站</w:t>
      </w:r>
    </w:p>
    <w:p w:rsidR="008E7D5F" w:rsidRDefault="008E7D5F" w:rsidP="008E7D5F">
      <w:r>
        <w:t>IMINE2-C-017</w:t>
      </w:r>
      <w:r>
        <w:tab/>
        <w:t>T</w:t>
      </w:r>
      <w:r>
        <w:rPr>
          <w:rFonts w:ascii="宋体" w:eastAsia="宋体" w:hAnsi="宋体" w:cs="宋体" w:hint="eastAsia"/>
        </w:rPr>
        <w:t>检验</w:t>
      </w:r>
      <w:r>
        <w:t xml:space="preserve"> </w:t>
      </w:r>
      <w:r>
        <w:rPr>
          <w:rFonts w:ascii="宋体" w:eastAsia="宋体" w:hAnsi="宋体" w:cs="宋体" w:hint="eastAsia"/>
        </w:rPr>
        <w:t>独立</w:t>
      </w:r>
    </w:p>
    <w:p w:rsidR="008E7D5F" w:rsidRDefault="008E7D5F" w:rsidP="008E7D5F">
      <w:r>
        <w:t>IMINE2-C-017</w:t>
      </w:r>
      <w:r>
        <w:tab/>
        <w:t>T</w:t>
      </w:r>
      <w:r>
        <w:rPr>
          <w:rFonts w:ascii="宋体" w:eastAsia="宋体" w:hAnsi="宋体" w:cs="宋体" w:hint="eastAsia"/>
        </w:rPr>
        <w:t>检验</w:t>
      </w:r>
      <w:r>
        <w:t xml:space="preserve"> </w:t>
      </w:r>
      <w:r>
        <w:rPr>
          <w:rFonts w:ascii="宋体" w:eastAsia="宋体" w:hAnsi="宋体" w:cs="宋体" w:hint="eastAsia"/>
        </w:rPr>
        <w:t>配对</w:t>
      </w:r>
    </w:p>
    <w:p w:rsidR="008E7D5F" w:rsidRDefault="008E7D5F" w:rsidP="008E7D5F">
      <w:r>
        <w:t>IMINE2-C-017</w:t>
      </w:r>
      <w:r>
        <w:tab/>
        <w:t>T</w:t>
      </w:r>
      <w:r>
        <w:rPr>
          <w:rFonts w:ascii="宋体" w:eastAsia="宋体" w:hAnsi="宋体" w:cs="宋体" w:hint="eastAsia"/>
        </w:rPr>
        <w:t>检验</w:t>
      </w:r>
      <w:r>
        <w:t xml:space="preserve"> </w:t>
      </w:r>
      <w:r>
        <w:rPr>
          <w:rFonts w:ascii="宋体" w:eastAsia="宋体" w:hAnsi="宋体" w:cs="宋体" w:hint="eastAsia"/>
        </w:rPr>
        <w:t>分析</w:t>
      </w:r>
    </w:p>
    <w:p w:rsidR="008E7D5F" w:rsidRDefault="008E7D5F" w:rsidP="008E7D5F">
      <w:r>
        <w:t>IMINE2-C-017</w:t>
      </w:r>
      <w:r>
        <w:tab/>
        <w:t>T</w:t>
      </w:r>
      <w:r>
        <w:rPr>
          <w:rFonts w:ascii="宋体" w:eastAsia="宋体" w:hAnsi="宋体" w:cs="宋体" w:hint="eastAsia"/>
        </w:rPr>
        <w:t>检验</w:t>
      </w:r>
      <w:r>
        <w:t xml:space="preserve"> </w:t>
      </w:r>
      <w:r>
        <w:rPr>
          <w:rFonts w:ascii="宋体" w:eastAsia="宋体" w:hAnsi="宋体" w:cs="宋体" w:hint="eastAsia"/>
        </w:rPr>
        <w:t>什么</w:t>
      </w:r>
    </w:p>
    <w:p w:rsidR="008E7D5F" w:rsidRDefault="008E7D5F" w:rsidP="008E7D5F">
      <w:r>
        <w:t>IMINE2-C-017</w:t>
      </w:r>
      <w:r>
        <w:tab/>
        <w:t>T</w:t>
      </w:r>
      <w:r>
        <w:rPr>
          <w:rFonts w:ascii="宋体" w:eastAsia="宋体" w:hAnsi="宋体" w:cs="宋体" w:hint="eastAsia"/>
        </w:rPr>
        <w:t>检验</w:t>
      </w:r>
      <w:r>
        <w:t xml:space="preserve"> xcel</w:t>
      </w:r>
      <w:r w:rsidR="009831CD">
        <w:rPr>
          <w:rStyle w:val="a5"/>
        </w:rPr>
        <w:footnoteReference w:id="26"/>
      </w:r>
    </w:p>
    <w:p w:rsidR="008E7D5F" w:rsidRDefault="008E7D5F" w:rsidP="008E7D5F">
      <w:r>
        <w:t>IMINE2-C-017</w:t>
      </w:r>
      <w:r>
        <w:tab/>
        <w:t>T</w:t>
      </w:r>
      <w:r>
        <w:rPr>
          <w:rFonts w:ascii="宋体" w:eastAsia="宋体" w:hAnsi="宋体" w:cs="宋体" w:hint="eastAsia"/>
        </w:rPr>
        <w:t>检验</w:t>
      </w:r>
      <w:r>
        <w:t xml:space="preserve"> </w:t>
      </w:r>
      <w:r>
        <w:rPr>
          <w:rFonts w:ascii="宋体" w:eastAsia="宋体" w:hAnsi="宋体" w:cs="宋体" w:hint="eastAsia"/>
        </w:rPr>
        <w:t>进行</w:t>
      </w:r>
      <w:r w:rsidR="009831CD">
        <w:rPr>
          <w:rStyle w:val="a5"/>
          <w:rFonts w:ascii="宋体" w:eastAsia="宋体" w:hAnsi="宋体" w:cs="宋体"/>
        </w:rPr>
        <w:footnoteReference w:id="27"/>
      </w:r>
    </w:p>
    <w:p w:rsidR="008E7D5F" w:rsidRDefault="008E7D5F" w:rsidP="008E7D5F">
      <w:r>
        <w:t>IMINE2-C-017</w:t>
      </w:r>
      <w:r>
        <w:tab/>
        <w:t>T</w:t>
      </w:r>
      <w:r>
        <w:rPr>
          <w:rFonts w:ascii="宋体" w:eastAsia="宋体" w:hAnsi="宋体" w:cs="宋体" w:hint="eastAsia"/>
        </w:rPr>
        <w:t>检验</w:t>
      </w:r>
      <w:r>
        <w:t xml:space="preserve"> </w:t>
      </w:r>
      <w:r>
        <w:rPr>
          <w:rFonts w:ascii="宋体" w:eastAsia="宋体" w:hAnsi="宋体" w:cs="宋体" w:hint="eastAsia"/>
        </w:rPr>
        <w:t>统计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方法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饮食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青少年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治疗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健康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措施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减肥</w:t>
      </w:r>
    </w:p>
    <w:p w:rsidR="008E7D5F" w:rsidRDefault="008E7D5F" w:rsidP="008E7D5F">
      <w:r>
        <w:lastRenderedPageBreak/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国成人超重症控制指南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妙招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中国成人超重症控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婴幼</w:t>
      </w:r>
    </w:p>
    <w:p w:rsidR="008E7D5F" w:rsidRDefault="008E7D5F" w:rsidP="008E7D5F">
      <w:r>
        <w:t>IMINE2-C-018</w:t>
      </w:r>
      <w:r>
        <w:tab/>
      </w:r>
      <w:r>
        <w:rPr>
          <w:rFonts w:ascii="宋体" w:eastAsia="宋体" w:hAnsi="宋体" w:cs="宋体" w:hint="eastAsia"/>
        </w:rPr>
        <w:t>预防肥胖</w:t>
      </w:r>
      <w:r>
        <w:t xml:space="preserve"> </w:t>
      </w:r>
      <w:r>
        <w:rPr>
          <w:rFonts w:ascii="宋体" w:eastAsia="宋体" w:hAnsi="宋体" w:cs="宋体" w:hint="eastAsia"/>
        </w:rPr>
        <w:t>疾病</w:t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生姜</w:t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养血胶囊</w:t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洗发水</w:t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男士脱发女士脱发产后</w:t>
      </w:r>
      <w:r w:rsidR="009831CD">
        <w:rPr>
          <w:rStyle w:val="a5"/>
          <w:rFonts w:ascii="宋体" w:eastAsia="宋体" w:hAnsi="宋体" w:cs="宋体"/>
        </w:rPr>
        <w:footnoteReference w:id="28"/>
      </w:r>
    </w:p>
    <w:p w:rsidR="008E7D5F" w:rsidRDefault="008E7D5F" w:rsidP="009831CD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价格</w:t>
      </w:r>
      <w:r w:rsidR="009831CD">
        <w:rPr>
          <w:rStyle w:val="a5"/>
          <w:rFonts w:ascii="宋体" w:eastAsia="宋体" w:hAnsi="宋体" w:cs="宋体"/>
        </w:rPr>
        <w:footnoteReference w:id="29"/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脂片</w:t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怎么样</w:t>
      </w:r>
      <w:r w:rsidR="009831CD">
        <w:rPr>
          <w:rStyle w:val="a5"/>
          <w:rFonts w:ascii="宋体" w:eastAsia="宋体" w:hAnsi="宋体" w:cs="宋体"/>
        </w:rPr>
        <w:footnoteReference w:id="30"/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偏方</w:t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排行榜</w:t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益肾丸</w:t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说明书</w:t>
      </w:r>
    </w:p>
    <w:p w:rsidR="008E7D5F" w:rsidRDefault="008E7D5F" w:rsidP="008E7D5F">
      <w:r>
        <w:t>IMINE2-C-019</w:t>
      </w:r>
      <w:r>
        <w:tab/>
      </w:r>
      <w:r>
        <w:rPr>
          <w:rFonts w:ascii="宋体" w:eastAsia="宋体" w:hAnsi="宋体" w:cs="宋体" w:hint="eastAsia"/>
        </w:rPr>
        <w:t>生发</w:t>
      </w:r>
      <w:r>
        <w:t xml:space="preserve"> </w:t>
      </w:r>
      <w:r>
        <w:rPr>
          <w:rFonts w:ascii="宋体" w:eastAsia="宋体" w:hAnsi="宋体" w:cs="宋体" w:hint="eastAsia"/>
        </w:rPr>
        <w:t>快速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培训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软件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武汉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在线观看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网站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常用</w:t>
      </w:r>
      <w:r w:rsidR="009831CD">
        <w:rPr>
          <w:rStyle w:val="a5"/>
          <w:rFonts w:ascii="宋体" w:eastAsia="宋体" w:hAnsi="宋体" w:cs="宋体"/>
        </w:rPr>
        <w:footnoteReference w:id="31"/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深圳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翻译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黄真伊</w:t>
      </w:r>
    </w:p>
    <w:p w:rsidR="008E7D5F" w:rsidRDefault="008E7D5F" w:rsidP="008E7D5F">
      <w:r>
        <w:t>IMINE2-C-020</w:t>
      </w:r>
      <w:r>
        <w:tab/>
      </w:r>
      <w:r>
        <w:rPr>
          <w:rFonts w:ascii="宋体" w:eastAsia="宋体" w:hAnsi="宋体" w:cs="宋体" w:hint="eastAsia"/>
        </w:rPr>
        <w:t>韩语学习</w:t>
      </w:r>
      <w:r>
        <w:t xml:space="preserve"> </w:t>
      </w:r>
      <w:r>
        <w:rPr>
          <w:rFonts w:ascii="宋体" w:eastAsia="宋体" w:hAnsi="宋体" w:cs="宋体" w:hint="eastAsia"/>
        </w:rPr>
        <w:t>初级</w:t>
      </w:r>
    </w:p>
    <w:p w:rsidR="008E7D5F" w:rsidRDefault="008E7D5F" w:rsidP="008E7D5F">
      <w:r>
        <w:t>IMINE2-C-021</w:t>
      </w:r>
      <w:r>
        <w:tab/>
      </w:r>
      <w:r>
        <w:rPr>
          <w:rFonts w:ascii="宋体" w:eastAsia="宋体" w:hAnsi="宋体" w:cs="宋体" w:hint="eastAsia"/>
        </w:rPr>
        <w:t>高尔夫学习</w:t>
      </w:r>
      <w:r>
        <w:t xml:space="preserve"> </w:t>
      </w:r>
      <w:r>
        <w:rPr>
          <w:rFonts w:ascii="宋体" w:eastAsia="宋体" w:hAnsi="宋体" w:cs="宋体" w:hint="eastAsia"/>
        </w:rPr>
        <w:t>深圳</w:t>
      </w:r>
    </w:p>
    <w:p w:rsidR="008E7D5F" w:rsidRDefault="008E7D5F" w:rsidP="008E7D5F">
      <w:r>
        <w:t>IMINE2-C-021</w:t>
      </w:r>
      <w:r>
        <w:tab/>
      </w:r>
      <w:r>
        <w:rPr>
          <w:rFonts w:ascii="宋体" w:eastAsia="宋体" w:hAnsi="宋体" w:cs="宋体" w:hint="eastAsia"/>
        </w:rPr>
        <w:t>高尔夫学习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IMINE2-C-021</w:t>
      </w:r>
      <w:r>
        <w:tab/>
      </w:r>
      <w:r>
        <w:rPr>
          <w:rFonts w:ascii="宋体" w:eastAsia="宋体" w:hAnsi="宋体" w:cs="宋体" w:hint="eastAsia"/>
        </w:rPr>
        <w:t>高尔夫学习</w:t>
      </w:r>
      <w:r>
        <w:t xml:space="preserve"> </w:t>
      </w:r>
      <w:r>
        <w:rPr>
          <w:rFonts w:ascii="宋体" w:eastAsia="宋体" w:hAnsi="宋体" w:cs="宋体" w:hint="eastAsia"/>
        </w:rPr>
        <w:t>解完全手册</w:t>
      </w:r>
    </w:p>
    <w:p w:rsidR="008E7D5F" w:rsidRDefault="008E7D5F" w:rsidP="008E7D5F">
      <w:r>
        <w:t>IMINE2-C-021</w:t>
      </w:r>
      <w:r>
        <w:tab/>
      </w:r>
      <w:r>
        <w:rPr>
          <w:rFonts w:ascii="宋体" w:eastAsia="宋体" w:hAnsi="宋体" w:cs="宋体" w:hint="eastAsia"/>
        </w:rPr>
        <w:t>高尔夫学习</w:t>
      </w:r>
      <w:r>
        <w:t xml:space="preserve"> </w:t>
      </w:r>
      <w:r>
        <w:rPr>
          <w:rFonts w:ascii="宋体" w:eastAsia="宋体" w:hAnsi="宋体" w:cs="宋体" w:hint="eastAsia"/>
        </w:rPr>
        <w:t>上海</w:t>
      </w:r>
    </w:p>
    <w:p w:rsidR="008E7D5F" w:rsidRDefault="008E7D5F" w:rsidP="008E7D5F">
      <w:r>
        <w:t>IMINE2-C-021</w:t>
      </w:r>
      <w:r>
        <w:tab/>
      </w:r>
      <w:r>
        <w:rPr>
          <w:rFonts w:ascii="宋体" w:eastAsia="宋体" w:hAnsi="宋体" w:cs="宋体" w:hint="eastAsia"/>
        </w:rPr>
        <w:t>高尔夫学习</w:t>
      </w:r>
      <w:r>
        <w:t xml:space="preserve"> </w:t>
      </w:r>
      <w:r>
        <w:rPr>
          <w:rFonts w:ascii="宋体" w:eastAsia="宋体" w:hAnsi="宋体" w:cs="宋体" w:hint="eastAsia"/>
        </w:rPr>
        <w:t>图解</w:t>
      </w:r>
    </w:p>
    <w:p w:rsidR="008E7D5F" w:rsidRDefault="008E7D5F" w:rsidP="008E7D5F">
      <w:r>
        <w:t>IMINE2-C-021</w:t>
      </w:r>
      <w:r>
        <w:tab/>
      </w:r>
      <w:r>
        <w:rPr>
          <w:rFonts w:ascii="宋体" w:eastAsia="宋体" w:hAnsi="宋体" w:cs="宋体" w:hint="eastAsia"/>
        </w:rPr>
        <w:t>高尔夫学习</w:t>
      </w:r>
      <w:r>
        <w:t xml:space="preserve"> </w:t>
      </w:r>
      <w:r>
        <w:rPr>
          <w:rFonts w:ascii="宋体" w:eastAsia="宋体" w:hAnsi="宋体" w:cs="宋体" w:hint="eastAsia"/>
        </w:rPr>
        <w:t>少年</w:t>
      </w:r>
    </w:p>
    <w:p w:rsidR="008E7D5F" w:rsidRDefault="008E7D5F" w:rsidP="008E7D5F">
      <w:r>
        <w:t>IMINE2-C-021</w:t>
      </w:r>
      <w:r>
        <w:tab/>
      </w:r>
      <w:r>
        <w:rPr>
          <w:rFonts w:ascii="宋体" w:eastAsia="宋体" w:hAnsi="宋体" w:cs="宋体" w:hint="eastAsia"/>
        </w:rPr>
        <w:t>高尔夫学习</w:t>
      </w:r>
      <w:r>
        <w:t xml:space="preserve"> </w:t>
      </w:r>
      <w:r>
        <w:rPr>
          <w:rFonts w:ascii="宋体" w:eastAsia="宋体" w:hAnsi="宋体" w:cs="宋体" w:hint="eastAsia"/>
        </w:rPr>
        <w:t>沈阳</w:t>
      </w:r>
    </w:p>
    <w:p w:rsidR="008E7D5F" w:rsidRDefault="008E7D5F" w:rsidP="008E7D5F">
      <w:r>
        <w:t>IMINE2-C-021</w:t>
      </w:r>
      <w:r>
        <w:tab/>
      </w:r>
      <w:r>
        <w:rPr>
          <w:rFonts w:ascii="宋体" w:eastAsia="宋体" w:hAnsi="宋体" w:cs="宋体" w:hint="eastAsia"/>
        </w:rPr>
        <w:t>高尔夫学习</w:t>
      </w:r>
      <w:r>
        <w:t xml:space="preserve"> </w:t>
      </w:r>
      <w:r>
        <w:rPr>
          <w:rFonts w:ascii="宋体" w:eastAsia="宋体" w:hAnsi="宋体" w:cs="宋体" w:hint="eastAsia"/>
        </w:rPr>
        <w:t>成都</w:t>
      </w:r>
    </w:p>
    <w:p w:rsidR="008E7D5F" w:rsidRDefault="008E7D5F" w:rsidP="008E7D5F">
      <w:r>
        <w:lastRenderedPageBreak/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打字</w:t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电脑</w:t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五笔</w:t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之友</w:t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拼音</w:t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快速</w:t>
      </w:r>
      <w:r w:rsidR="009F3A66">
        <w:rPr>
          <w:rStyle w:val="a5"/>
          <w:rFonts w:ascii="宋体" w:eastAsia="宋体" w:hAnsi="宋体" w:cs="宋体"/>
        </w:rPr>
        <w:footnoteReference w:id="32"/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学会</w:t>
      </w:r>
      <w:r w:rsidR="009F3A66">
        <w:rPr>
          <w:rStyle w:val="a5"/>
          <w:rFonts w:ascii="宋体" w:eastAsia="宋体" w:hAnsi="宋体" w:cs="宋体"/>
        </w:rPr>
        <w:footnoteReference w:id="33"/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标准</w:t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金山</w:t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笔画</w:t>
      </w:r>
    </w:p>
    <w:p w:rsidR="008E7D5F" w:rsidRDefault="008E7D5F" w:rsidP="008E7D5F">
      <w:r>
        <w:t>IMINE2-C-022</w:t>
      </w:r>
      <w:r>
        <w:tab/>
      </w:r>
      <w:r>
        <w:rPr>
          <w:rFonts w:ascii="宋体" w:eastAsia="宋体" w:hAnsi="宋体" w:cs="宋体" w:hint="eastAsia"/>
        </w:rPr>
        <w:t>盲打学习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圣诞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活动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情侣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浪漫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平安夜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作文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什么</w:t>
      </w:r>
      <w:r w:rsidR="009831CD">
        <w:rPr>
          <w:rStyle w:val="a5"/>
          <w:rFonts w:ascii="宋体" w:eastAsia="宋体" w:hAnsi="宋体" w:cs="宋体"/>
        </w:rPr>
        <w:footnoteReference w:id="34"/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礼物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北京</w:t>
      </w:r>
    </w:p>
    <w:p w:rsidR="008E7D5F" w:rsidRDefault="008E7D5F" w:rsidP="008E7D5F">
      <w:r>
        <w:t>IMINE2-C-023</w:t>
      </w:r>
      <w:r>
        <w:tab/>
      </w:r>
      <w:r>
        <w:rPr>
          <w:rFonts w:ascii="宋体" w:eastAsia="宋体" w:hAnsi="宋体" w:cs="宋体" w:hint="eastAsia"/>
        </w:rPr>
        <w:t>圣诞节怎么过</w:t>
      </w:r>
      <w:r>
        <w:t xml:space="preserve"> </w:t>
      </w:r>
      <w:r>
        <w:rPr>
          <w:rFonts w:ascii="宋体" w:eastAsia="宋体" w:hAnsi="宋体" w:cs="宋体" w:hint="eastAsia"/>
        </w:rPr>
        <w:t>西方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指南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北京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上海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2015</w:t>
      </w:r>
      <w:r w:rsidR="009F3A66">
        <w:rPr>
          <w:rStyle w:val="a5"/>
        </w:rPr>
        <w:footnoteReference w:id="35"/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多少钱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推荐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东方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自由行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昆明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重庆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介绍</w:t>
      </w:r>
    </w:p>
    <w:p w:rsidR="008E7D5F" w:rsidRDefault="008E7D5F" w:rsidP="008E7D5F">
      <w:r>
        <w:t>IMINE2-C-024</w:t>
      </w:r>
      <w:r>
        <w:tab/>
      </w:r>
      <w:r>
        <w:rPr>
          <w:rFonts w:ascii="宋体" w:eastAsia="宋体" w:hAnsi="宋体" w:cs="宋体" w:hint="eastAsia"/>
        </w:rPr>
        <w:t>夏威夷旅游</w:t>
      </w:r>
      <w:r>
        <w:t xml:space="preserve"> </w:t>
      </w:r>
      <w:r>
        <w:rPr>
          <w:rFonts w:ascii="宋体" w:eastAsia="宋体" w:hAnsi="宋体" w:cs="宋体" w:hint="eastAsia"/>
        </w:rPr>
        <w:t>旅行</w:t>
      </w:r>
    </w:p>
    <w:p w:rsidR="008E7D5F" w:rsidRDefault="008E7D5F" w:rsidP="008E7D5F">
      <w:r>
        <w:t>IMINE2-C-025</w:t>
      </w:r>
      <w:r>
        <w:tab/>
      </w:r>
      <w:r>
        <w:rPr>
          <w:rFonts w:ascii="宋体" w:eastAsia="宋体" w:hAnsi="宋体" w:cs="宋体" w:hint="eastAsia"/>
        </w:rPr>
        <w:t>贺年卡设计</w:t>
      </w:r>
      <w:r>
        <w:t xml:space="preserve"> ps</w:t>
      </w:r>
    </w:p>
    <w:p w:rsidR="008E7D5F" w:rsidRDefault="008E7D5F" w:rsidP="008E7D5F">
      <w:r>
        <w:lastRenderedPageBreak/>
        <w:t>IMINE2-C-025</w:t>
      </w:r>
      <w:r>
        <w:tab/>
      </w:r>
      <w:r>
        <w:rPr>
          <w:rFonts w:ascii="宋体" w:eastAsia="宋体" w:hAnsi="宋体" w:cs="宋体" w:hint="eastAsia"/>
        </w:rPr>
        <w:t>贺年卡设计</w:t>
      </w:r>
      <w:r>
        <w:t xml:space="preserve"> </w:t>
      </w:r>
      <w:r>
        <w:rPr>
          <w:rFonts w:ascii="宋体" w:eastAsia="宋体" w:hAnsi="宋体" w:cs="宋体" w:hint="eastAsia"/>
        </w:rPr>
        <w:t>新年贺卡</w:t>
      </w:r>
    </w:p>
    <w:p w:rsidR="008E7D5F" w:rsidRDefault="008E7D5F" w:rsidP="008E7D5F">
      <w:r>
        <w:t>IMINE2-C-025</w:t>
      </w:r>
      <w:r>
        <w:tab/>
      </w:r>
      <w:r>
        <w:rPr>
          <w:rFonts w:ascii="宋体" w:eastAsia="宋体" w:hAnsi="宋体" w:cs="宋体" w:hint="eastAsia"/>
        </w:rPr>
        <w:t>贺年卡设计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IMINE2-C-025</w:t>
      </w:r>
      <w:r>
        <w:tab/>
      </w:r>
      <w:r>
        <w:rPr>
          <w:rFonts w:ascii="宋体" w:eastAsia="宋体" w:hAnsi="宋体" w:cs="宋体" w:hint="eastAsia"/>
        </w:rPr>
        <w:t>贺年卡设计</w:t>
      </w:r>
      <w:r>
        <w:t xml:space="preserve"> </w:t>
      </w:r>
      <w:r>
        <w:rPr>
          <w:rFonts w:ascii="宋体" w:eastAsia="宋体" w:hAnsi="宋体" w:cs="宋体" w:hint="eastAsia"/>
        </w:rPr>
        <w:t>编号</w:t>
      </w:r>
    </w:p>
    <w:p w:rsidR="008E7D5F" w:rsidRDefault="008E7D5F" w:rsidP="008E7D5F">
      <w:r>
        <w:t>IMINE2-C-025</w:t>
      </w:r>
      <w:r>
        <w:tab/>
      </w:r>
      <w:r>
        <w:rPr>
          <w:rFonts w:ascii="宋体" w:eastAsia="宋体" w:hAnsi="宋体" w:cs="宋体" w:hint="eastAsia"/>
        </w:rPr>
        <w:t>贺年卡设计</w:t>
      </w:r>
      <w:r>
        <w:t xml:space="preserve"> </w:t>
      </w:r>
      <w:r>
        <w:rPr>
          <w:rFonts w:ascii="宋体" w:eastAsia="宋体" w:hAnsi="宋体" w:cs="宋体" w:hint="eastAsia"/>
        </w:rPr>
        <w:t>模板下载</w:t>
      </w:r>
    </w:p>
    <w:p w:rsidR="008E7D5F" w:rsidRDefault="008E7D5F" w:rsidP="008E7D5F">
      <w:r>
        <w:t>IMINE2-C-025</w:t>
      </w:r>
      <w:r>
        <w:tab/>
      </w:r>
      <w:r>
        <w:rPr>
          <w:rFonts w:ascii="宋体" w:eastAsia="宋体" w:hAnsi="宋体" w:cs="宋体" w:hint="eastAsia"/>
        </w:rPr>
        <w:t>贺年卡设计</w:t>
      </w:r>
      <w:r>
        <w:t xml:space="preserve"> </w:t>
      </w:r>
      <w:r>
        <w:rPr>
          <w:rFonts w:ascii="宋体" w:eastAsia="宋体" w:hAnsi="宋体" w:cs="宋体" w:hint="eastAsia"/>
        </w:rPr>
        <w:t>版一</w:t>
      </w:r>
      <w:r w:rsidR="009F3A66">
        <w:rPr>
          <w:rStyle w:val="a5"/>
          <w:rFonts w:ascii="宋体" w:eastAsia="宋体" w:hAnsi="宋体" w:cs="宋体"/>
        </w:rPr>
        <w:footnoteReference w:id="36"/>
      </w:r>
    </w:p>
    <w:p w:rsidR="008E7D5F" w:rsidRDefault="008E7D5F" w:rsidP="008E7D5F">
      <w:r>
        <w:t>IMINE2-C-025</w:t>
      </w:r>
      <w:r>
        <w:tab/>
      </w:r>
      <w:r>
        <w:rPr>
          <w:rFonts w:ascii="宋体" w:eastAsia="宋体" w:hAnsi="宋体" w:cs="宋体" w:hint="eastAsia"/>
        </w:rPr>
        <w:t>贺年卡设计</w:t>
      </w:r>
      <w:r>
        <w:t xml:space="preserve"> </w:t>
      </w:r>
      <w:r>
        <w:rPr>
          <w:rFonts w:ascii="宋体" w:eastAsia="宋体" w:hAnsi="宋体" w:cs="宋体" w:hint="eastAsia"/>
        </w:rPr>
        <w:t>级语文</w:t>
      </w:r>
    </w:p>
    <w:p w:rsidR="008E7D5F" w:rsidRDefault="008E7D5F" w:rsidP="008E7D5F">
      <w:r>
        <w:t>IMINE2-C-025</w:t>
      </w:r>
      <w:r>
        <w:tab/>
      </w:r>
      <w:r>
        <w:rPr>
          <w:rFonts w:ascii="宋体" w:eastAsia="宋体" w:hAnsi="宋体" w:cs="宋体" w:hint="eastAsia"/>
        </w:rPr>
        <w:t>贺年卡设计</w:t>
      </w:r>
      <w:r>
        <w:t xml:space="preserve"> </w:t>
      </w:r>
      <w:r>
        <w:rPr>
          <w:rFonts w:ascii="宋体" w:eastAsia="宋体" w:hAnsi="宋体" w:cs="宋体" w:hint="eastAsia"/>
        </w:rPr>
        <w:t>小学生</w:t>
      </w:r>
    </w:p>
    <w:p w:rsidR="008E7D5F" w:rsidRDefault="008E7D5F" w:rsidP="008E7D5F">
      <w:r>
        <w:t>IMINE2-C-025</w:t>
      </w:r>
      <w:r>
        <w:tab/>
      </w:r>
      <w:r>
        <w:rPr>
          <w:rFonts w:ascii="宋体" w:eastAsia="宋体" w:hAnsi="宋体" w:cs="宋体" w:hint="eastAsia"/>
        </w:rPr>
        <w:t>贺年卡设计</w:t>
      </w:r>
      <w:r>
        <w:t xml:space="preserve"> </w:t>
      </w:r>
      <w:r>
        <w:rPr>
          <w:rFonts w:ascii="宋体" w:eastAsia="宋体" w:hAnsi="宋体" w:cs="宋体" w:hint="eastAsia"/>
        </w:rPr>
        <w:t>手工制作</w:t>
      </w:r>
    </w:p>
    <w:p w:rsidR="008E7D5F" w:rsidRDefault="008E7D5F" w:rsidP="008E7D5F">
      <w:r>
        <w:t>IMINE2-C-026</w:t>
      </w:r>
      <w:r>
        <w:tab/>
      </w:r>
      <w:r>
        <w:rPr>
          <w:rFonts w:ascii="宋体" w:eastAsia="宋体" w:hAnsi="宋体" w:cs="宋体" w:hint="eastAsia"/>
        </w:rPr>
        <w:t>国际新闻</w:t>
      </w:r>
      <w:r>
        <w:t xml:space="preserve"> </w:t>
      </w:r>
      <w:r>
        <w:rPr>
          <w:rFonts w:ascii="宋体" w:eastAsia="宋体" w:hAnsi="宋体" w:cs="宋体" w:hint="eastAsia"/>
        </w:rPr>
        <w:t>频道</w:t>
      </w:r>
    </w:p>
    <w:p w:rsidR="008E7D5F" w:rsidRDefault="008E7D5F" w:rsidP="008E7D5F">
      <w:r>
        <w:t>IMINE2-C-026</w:t>
      </w:r>
      <w:r>
        <w:tab/>
      </w:r>
      <w:r>
        <w:rPr>
          <w:rFonts w:ascii="宋体" w:eastAsia="宋体" w:hAnsi="宋体" w:cs="宋体" w:hint="eastAsia"/>
        </w:rPr>
        <w:t>国际新闻</w:t>
      </w:r>
      <w:r>
        <w:t xml:space="preserve"> </w:t>
      </w:r>
      <w:r>
        <w:rPr>
          <w:rFonts w:ascii="宋体" w:eastAsia="宋体" w:hAnsi="宋体" w:cs="宋体" w:hint="eastAsia"/>
        </w:rPr>
        <w:t>今日</w:t>
      </w:r>
    </w:p>
    <w:p w:rsidR="008E7D5F" w:rsidRDefault="008E7D5F" w:rsidP="008E7D5F">
      <w:r>
        <w:t>IMINE2-C-026</w:t>
      </w:r>
      <w:r>
        <w:tab/>
      </w:r>
      <w:r>
        <w:rPr>
          <w:rFonts w:ascii="宋体" w:eastAsia="宋体" w:hAnsi="宋体" w:cs="宋体" w:hint="eastAsia"/>
        </w:rPr>
        <w:t>国际新闻</w:t>
      </w:r>
      <w:r>
        <w:t xml:space="preserve"> </w:t>
      </w:r>
      <w:r>
        <w:rPr>
          <w:rFonts w:ascii="宋体" w:eastAsia="宋体" w:hAnsi="宋体" w:cs="宋体" w:hint="eastAsia"/>
        </w:rPr>
        <w:t>足球</w:t>
      </w:r>
    </w:p>
    <w:p w:rsidR="008E7D5F" w:rsidRDefault="008E7D5F" w:rsidP="008E7D5F">
      <w:r>
        <w:t>IMINE2-C-026</w:t>
      </w:r>
      <w:r>
        <w:tab/>
      </w:r>
      <w:r>
        <w:rPr>
          <w:rFonts w:ascii="宋体" w:eastAsia="宋体" w:hAnsi="宋体" w:cs="宋体" w:hint="eastAsia"/>
        </w:rPr>
        <w:t>国际新闻</w:t>
      </w:r>
      <w:r>
        <w:t xml:space="preserve"> 201</w:t>
      </w:r>
    </w:p>
    <w:p w:rsidR="008E7D5F" w:rsidRDefault="008E7D5F" w:rsidP="008E7D5F">
      <w:r>
        <w:t>IMINE2-C-026</w:t>
      </w:r>
      <w:r>
        <w:tab/>
      </w:r>
      <w:r>
        <w:rPr>
          <w:rFonts w:ascii="宋体" w:eastAsia="宋体" w:hAnsi="宋体" w:cs="宋体" w:hint="eastAsia"/>
        </w:rPr>
        <w:t>国际新闻</w:t>
      </w:r>
      <w:r>
        <w:t xml:space="preserve"> </w:t>
      </w:r>
      <w:r>
        <w:rPr>
          <w:rFonts w:ascii="宋体" w:eastAsia="宋体" w:hAnsi="宋体" w:cs="宋体" w:hint="eastAsia"/>
        </w:rPr>
        <w:t>最近</w:t>
      </w:r>
    </w:p>
    <w:p w:rsidR="008E7D5F" w:rsidRDefault="008E7D5F" w:rsidP="008E7D5F">
      <w:r>
        <w:t>IMINE2-C-026</w:t>
      </w:r>
      <w:r>
        <w:tab/>
      </w:r>
      <w:r>
        <w:rPr>
          <w:rFonts w:ascii="宋体" w:eastAsia="宋体" w:hAnsi="宋体" w:cs="宋体" w:hint="eastAsia"/>
        </w:rPr>
        <w:t>国际新闻</w:t>
      </w:r>
      <w:r>
        <w:t xml:space="preserve"> </w:t>
      </w:r>
      <w:r>
        <w:rPr>
          <w:rFonts w:ascii="宋体" w:eastAsia="宋体" w:hAnsi="宋体" w:cs="宋体" w:hint="eastAsia"/>
        </w:rPr>
        <w:t>军事军事</w:t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议有限官员寄望首脑会</w:t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席谈判代表会议有限官</w:t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代表会议有限官员寄望</w:t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会议有限官员寄望首脑</w:t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已接近最后阶段</w:t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首席谈判代表会议有限</w:t>
      </w:r>
      <w:r w:rsidR="00577670">
        <w:rPr>
          <w:rStyle w:val="a5"/>
          <w:rFonts w:ascii="宋体" w:eastAsia="宋体" w:hAnsi="宋体" w:cs="宋体"/>
        </w:rPr>
        <w:footnoteReference w:id="37"/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开放</w:t>
      </w:r>
      <w:r w:rsidR="00577670">
        <w:rPr>
          <w:rStyle w:val="a5"/>
          <w:rFonts w:ascii="宋体" w:eastAsia="宋体" w:hAnsi="宋体" w:cs="宋体"/>
        </w:rPr>
        <w:footnoteReference w:id="38"/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表会议有限官员寄望首</w:t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高虎城</w:t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域影响力落后亚投行</w:t>
      </w:r>
      <w:r w:rsidR="00577670">
        <w:rPr>
          <w:rStyle w:val="a5"/>
          <w:rFonts w:ascii="宋体" w:eastAsia="宋体" w:hAnsi="宋体" w:cs="宋体"/>
        </w:rPr>
        <w:footnoteReference w:id="39"/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磋商</w:t>
      </w:r>
    </w:p>
    <w:p w:rsidR="008E7D5F" w:rsidRDefault="008E7D5F" w:rsidP="008E7D5F">
      <w:r>
        <w:t>IMINE2-C-027</w:t>
      </w:r>
      <w:r>
        <w:tab/>
        <w:t>TPP</w:t>
      </w:r>
      <w:r>
        <w:rPr>
          <w:rFonts w:ascii="宋体" w:eastAsia="宋体" w:hAnsi="宋体" w:cs="宋体" w:hint="eastAsia"/>
        </w:rPr>
        <w:t>进展</w:t>
      </w:r>
      <w:r>
        <w:t xml:space="preserve"> </w:t>
      </w:r>
      <w:r>
        <w:rPr>
          <w:rFonts w:ascii="宋体" w:eastAsia="宋体" w:hAnsi="宋体" w:cs="宋体" w:hint="eastAsia"/>
        </w:rPr>
        <w:t>方关注</w:t>
      </w:r>
      <w:r>
        <w:t>ttip</w:t>
      </w:r>
      <w:r w:rsidR="00577670">
        <w:rPr>
          <w:rStyle w:val="a5"/>
        </w:rPr>
        <w:footnoteReference w:id="40"/>
      </w:r>
    </w:p>
    <w:p w:rsidR="008E7D5F" w:rsidRDefault="008E7D5F" w:rsidP="008E7D5F">
      <w:r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</w:t>
      </w:r>
      <w:r>
        <w:rPr>
          <w:rFonts w:ascii="宋体" w:eastAsia="宋体" w:hAnsi="宋体" w:cs="宋体" w:hint="eastAsia"/>
        </w:rPr>
        <w:t>意思</w:t>
      </w:r>
    </w:p>
    <w:p w:rsidR="008E7D5F" w:rsidRDefault="008E7D5F" w:rsidP="008E7D5F">
      <w:r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</w:t>
      </w:r>
      <w:r>
        <w:rPr>
          <w:rFonts w:ascii="宋体" w:eastAsia="宋体" w:hAnsi="宋体" w:cs="宋体" w:hint="eastAsia"/>
        </w:rPr>
        <w:t>区别</w:t>
      </w:r>
    </w:p>
    <w:p w:rsidR="008E7D5F" w:rsidRDefault="008E7D5F" w:rsidP="008E7D5F">
      <w:r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</w:t>
      </w:r>
      <w:r>
        <w:rPr>
          <w:rFonts w:ascii="宋体" w:eastAsia="宋体" w:hAnsi="宋体" w:cs="宋体" w:hint="eastAsia"/>
        </w:rPr>
        <w:t>性能</w:t>
      </w:r>
    </w:p>
    <w:p w:rsidR="008E7D5F" w:rsidRDefault="008E7D5F" w:rsidP="008E7D5F">
      <w:r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</w:t>
      </w:r>
      <w:r>
        <w:rPr>
          <w:rFonts w:ascii="宋体" w:eastAsia="宋体" w:hAnsi="宋体" w:cs="宋体" w:hint="eastAsia"/>
        </w:rPr>
        <w:t>显卡</w:t>
      </w:r>
    </w:p>
    <w:p w:rsidR="008E7D5F" w:rsidRDefault="008E7D5F" w:rsidP="008E7D5F">
      <w:r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</w:t>
      </w:r>
      <w:r>
        <w:rPr>
          <w:rFonts w:ascii="宋体" w:eastAsia="宋体" w:hAnsi="宋体" w:cs="宋体" w:hint="eastAsia"/>
        </w:rPr>
        <w:t>手机</w:t>
      </w:r>
    </w:p>
    <w:p w:rsidR="008E7D5F" w:rsidRDefault="008E7D5F" w:rsidP="008E7D5F">
      <w:r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</w:t>
      </w:r>
      <w:r>
        <w:rPr>
          <w:rFonts w:ascii="宋体" w:eastAsia="宋体" w:hAnsi="宋体" w:cs="宋体" w:hint="eastAsia"/>
        </w:rPr>
        <w:t>加速</w:t>
      </w:r>
    </w:p>
    <w:p w:rsidR="008E7D5F" w:rsidRDefault="008E7D5F" w:rsidP="008E7D5F">
      <w:r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</w:t>
      </w:r>
      <w:r>
        <w:rPr>
          <w:rFonts w:ascii="宋体" w:eastAsia="宋体" w:hAnsi="宋体" w:cs="宋体" w:hint="eastAsia"/>
        </w:rPr>
        <w:t>渲染</w:t>
      </w:r>
    </w:p>
    <w:p w:rsidR="008E7D5F" w:rsidRDefault="008E7D5F" w:rsidP="008E7D5F">
      <w:r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</w:t>
      </w:r>
      <w:r>
        <w:rPr>
          <w:rFonts w:ascii="宋体" w:eastAsia="宋体" w:hAnsi="宋体" w:cs="宋体" w:hint="eastAsia"/>
        </w:rPr>
        <w:t>处理器</w:t>
      </w:r>
    </w:p>
    <w:p w:rsidR="008E7D5F" w:rsidRDefault="008E7D5F" w:rsidP="008E7D5F">
      <w:r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</w:t>
      </w:r>
      <w:r>
        <w:rPr>
          <w:rFonts w:ascii="宋体" w:eastAsia="宋体" w:hAnsi="宋体" w:cs="宋体" w:hint="eastAsia"/>
        </w:rPr>
        <w:t>能计算下一个风口</w:t>
      </w:r>
      <w:r w:rsidR="00577670">
        <w:rPr>
          <w:rStyle w:val="a5"/>
          <w:rFonts w:ascii="宋体" w:eastAsia="宋体" w:hAnsi="宋体" w:cs="宋体"/>
        </w:rPr>
        <w:footnoteReference w:id="41"/>
      </w:r>
    </w:p>
    <w:p w:rsidR="008E7D5F" w:rsidRDefault="008E7D5F" w:rsidP="008E7D5F">
      <w:r>
        <w:lastRenderedPageBreak/>
        <w:t>IMINE2-C-028</w:t>
      </w:r>
      <w:r>
        <w:tab/>
        <w:t>GPU</w:t>
      </w:r>
      <w:r>
        <w:rPr>
          <w:rFonts w:ascii="宋体" w:eastAsia="宋体" w:hAnsi="宋体" w:cs="宋体" w:hint="eastAsia"/>
        </w:rPr>
        <w:t>是什么</w:t>
      </w:r>
      <w:r>
        <w:t xml:space="preserve"> 3i5</w:t>
      </w:r>
      <w:r w:rsidR="00577670">
        <w:rPr>
          <w:rStyle w:val="a5"/>
        </w:rPr>
        <w:footnoteReference w:id="42"/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</w:t>
      </w:r>
      <w:r>
        <w:rPr>
          <w:rFonts w:ascii="宋体" w:eastAsia="宋体" w:hAnsi="宋体" w:cs="宋体" w:hint="eastAsia"/>
        </w:rPr>
        <w:t>尼康</w:t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</w:t>
      </w:r>
      <w:r>
        <w:rPr>
          <w:rFonts w:ascii="宋体" w:eastAsia="宋体" w:hAnsi="宋体" w:cs="宋体" w:hint="eastAsia"/>
        </w:rPr>
        <w:t>教程</w:t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201</w:t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</w:t>
      </w:r>
      <w:r>
        <w:rPr>
          <w:rFonts w:ascii="宋体" w:eastAsia="宋体" w:hAnsi="宋体" w:cs="宋体" w:hint="eastAsia"/>
        </w:rPr>
        <w:t>手转让</w:t>
      </w:r>
      <w:r w:rsidR="00577670">
        <w:rPr>
          <w:rStyle w:val="a5"/>
          <w:rFonts w:ascii="宋体" w:eastAsia="宋体" w:hAnsi="宋体" w:cs="宋体"/>
        </w:rPr>
        <w:footnoteReference w:id="43"/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</w:t>
      </w:r>
      <w:r>
        <w:rPr>
          <w:rFonts w:ascii="宋体" w:eastAsia="宋体" w:hAnsi="宋体" w:cs="宋体" w:hint="eastAsia"/>
        </w:rPr>
        <w:t>报价</w:t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</w:t>
      </w:r>
      <w:r>
        <w:rPr>
          <w:rFonts w:ascii="宋体" w:eastAsia="宋体" w:hAnsi="宋体" w:cs="宋体" w:hint="eastAsia"/>
        </w:rPr>
        <w:t>排行榜</w:t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</w:t>
      </w:r>
      <w:r>
        <w:rPr>
          <w:rFonts w:ascii="宋体" w:eastAsia="宋体" w:hAnsi="宋体" w:cs="宋体" w:hint="eastAsia"/>
        </w:rPr>
        <w:t>摄影</w:t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</w:t>
      </w:r>
      <w:r>
        <w:rPr>
          <w:rFonts w:ascii="宋体" w:eastAsia="宋体" w:hAnsi="宋体" w:cs="宋体" w:hint="eastAsia"/>
        </w:rPr>
        <w:t>数码相机</w:t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</w:t>
      </w:r>
      <w:r>
        <w:rPr>
          <w:rFonts w:ascii="宋体" w:eastAsia="宋体" w:hAnsi="宋体" w:cs="宋体" w:hint="eastAsia"/>
        </w:rPr>
        <w:t>什么牌子好</w:t>
      </w:r>
    </w:p>
    <w:p w:rsidR="008E7D5F" w:rsidRDefault="008E7D5F" w:rsidP="008E7D5F">
      <w:r>
        <w:t>IMINE2-C-029</w:t>
      </w:r>
      <w:r>
        <w:tab/>
      </w:r>
      <w:r>
        <w:rPr>
          <w:rFonts w:ascii="宋体" w:eastAsia="宋体" w:hAnsi="宋体" w:cs="宋体" w:hint="eastAsia"/>
        </w:rPr>
        <w:t>单反相机推荐</w:t>
      </w:r>
      <w:r>
        <w:t xml:space="preserve"> </w:t>
      </w:r>
      <w:r>
        <w:rPr>
          <w:rFonts w:ascii="宋体" w:eastAsia="宋体" w:hAnsi="宋体" w:cs="宋体" w:hint="eastAsia"/>
        </w:rPr>
        <w:t>电相</w:t>
      </w:r>
      <w:r w:rsidR="00577670">
        <w:rPr>
          <w:rStyle w:val="a5"/>
          <w:rFonts w:ascii="宋体" w:eastAsia="宋体" w:hAnsi="宋体" w:cs="宋体"/>
        </w:rPr>
        <w:footnoteReference w:id="44"/>
      </w:r>
    </w:p>
    <w:p w:rsidR="008E7D5F" w:rsidRDefault="008E7D5F" w:rsidP="008E7D5F">
      <w:r>
        <w:t>IMINE2-C-030</w:t>
      </w:r>
      <w:r>
        <w:tab/>
      </w:r>
      <w:r>
        <w:rPr>
          <w:rFonts w:ascii="宋体" w:eastAsia="宋体" w:hAnsi="宋体" w:cs="宋体" w:hint="eastAsia"/>
        </w:rPr>
        <w:t>香蕉有种子么</w:t>
      </w:r>
      <w:r>
        <w:t xml:space="preserve"> </w:t>
      </w:r>
      <w:r>
        <w:rPr>
          <w:rFonts w:ascii="宋体" w:eastAsia="宋体" w:hAnsi="宋体" w:cs="宋体" w:hint="eastAsia"/>
        </w:rPr>
        <w:t>什么</w:t>
      </w:r>
      <w:r w:rsidR="00577670">
        <w:rPr>
          <w:rStyle w:val="a5"/>
          <w:rFonts w:ascii="宋体" w:eastAsia="宋体" w:hAnsi="宋体" w:cs="宋体"/>
        </w:rPr>
        <w:footnoteReference w:id="45"/>
      </w:r>
    </w:p>
    <w:p w:rsidR="008E7D5F" w:rsidRDefault="008E7D5F" w:rsidP="008E7D5F">
      <w:r>
        <w:t>IMINE2-C-030</w:t>
      </w:r>
      <w:r>
        <w:tab/>
      </w:r>
      <w:r>
        <w:rPr>
          <w:rFonts w:ascii="宋体" w:eastAsia="宋体" w:hAnsi="宋体" w:cs="宋体" w:hint="eastAsia"/>
        </w:rPr>
        <w:t>香蕉有种子么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IMINE2-C-030</w:t>
      </w:r>
      <w:r>
        <w:tab/>
      </w:r>
      <w:r>
        <w:rPr>
          <w:rFonts w:ascii="宋体" w:eastAsia="宋体" w:hAnsi="宋体" w:cs="宋体" w:hint="eastAsia"/>
        </w:rPr>
        <w:t>香蕉有种子么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IMINE2-C-030</w:t>
      </w:r>
      <w:r>
        <w:tab/>
      </w:r>
      <w:r>
        <w:rPr>
          <w:rFonts w:ascii="宋体" w:eastAsia="宋体" w:hAnsi="宋体" w:cs="宋体" w:hint="eastAsia"/>
        </w:rPr>
        <w:t>香蕉有种子么</w:t>
      </w:r>
      <w:r>
        <w:t xml:space="preserve"> </w:t>
      </w:r>
      <w:r>
        <w:rPr>
          <w:rFonts w:ascii="宋体" w:eastAsia="宋体" w:hAnsi="宋体" w:cs="宋体" w:hint="eastAsia"/>
        </w:rPr>
        <w:t>在线</w:t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</w:t>
      </w:r>
      <w:r>
        <w:rPr>
          <w:rFonts w:ascii="宋体" w:eastAsia="宋体" w:hAnsi="宋体" w:cs="宋体" w:hint="eastAsia"/>
        </w:rPr>
        <w:t>保护</w:t>
      </w:r>
      <w:r w:rsidR="00577670">
        <w:rPr>
          <w:rStyle w:val="a5"/>
          <w:rFonts w:ascii="宋体" w:eastAsia="宋体" w:hAnsi="宋体" w:cs="宋体"/>
        </w:rPr>
        <w:footnoteReference w:id="46"/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</w:t>
      </w:r>
      <w:r>
        <w:rPr>
          <w:rFonts w:ascii="宋体" w:eastAsia="宋体" w:hAnsi="宋体" w:cs="宋体" w:hint="eastAsia"/>
        </w:rPr>
        <w:t>硅胶</w:t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</w:t>
      </w:r>
      <w:r>
        <w:rPr>
          <w:rFonts w:ascii="宋体" w:eastAsia="宋体" w:hAnsi="宋体" w:cs="宋体" w:hint="eastAsia"/>
        </w:rPr>
        <w:t>推荐</w:t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</w:t>
      </w:r>
      <w:r>
        <w:rPr>
          <w:rFonts w:ascii="宋体" w:eastAsia="宋体" w:hAnsi="宋体" w:cs="宋体" w:hint="eastAsia"/>
        </w:rPr>
        <w:t>配件</w:t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pad</w:t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</w:t>
      </w:r>
      <w:r>
        <w:rPr>
          <w:rFonts w:ascii="宋体" w:eastAsia="宋体" w:hAnsi="宋体" w:cs="宋体" w:hint="eastAsia"/>
        </w:rPr>
        <w:t>评测</w:t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</w:t>
      </w:r>
      <w:r>
        <w:rPr>
          <w:rFonts w:ascii="宋体" w:eastAsia="宋体" w:hAnsi="宋体" w:cs="宋体" w:hint="eastAsia"/>
        </w:rPr>
        <w:t>价格</w:t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</w:t>
      </w:r>
      <w:r>
        <w:rPr>
          <w:rFonts w:ascii="宋体" w:eastAsia="宋体" w:hAnsi="宋体" w:cs="宋体" w:hint="eastAsia"/>
        </w:rPr>
        <w:t>翻盖特</w:t>
      </w:r>
      <w:r w:rsidR="00577670">
        <w:rPr>
          <w:rStyle w:val="a5"/>
          <w:rFonts w:ascii="宋体" w:eastAsia="宋体" w:hAnsi="宋体" w:cs="宋体"/>
        </w:rPr>
        <w:footnoteReference w:id="47"/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kin</w:t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3g</w:t>
      </w:r>
    </w:p>
    <w:p w:rsidR="008E7D5F" w:rsidRDefault="008E7D5F" w:rsidP="008E7D5F">
      <w:r>
        <w:t>IMINE2-C-031</w:t>
      </w:r>
      <w:r>
        <w:tab/>
        <w:t>iphone</w:t>
      </w:r>
      <w:r>
        <w:rPr>
          <w:rFonts w:ascii="宋体" w:eastAsia="宋体" w:hAnsi="宋体" w:cs="宋体" w:hint="eastAsia"/>
        </w:rPr>
        <w:t>保护套</w:t>
      </w:r>
      <w:r>
        <w:t xml:space="preserve"> c</w:t>
      </w:r>
      <w:r>
        <w:rPr>
          <w:rFonts w:ascii="宋体" w:eastAsia="宋体" w:hAnsi="宋体" w:cs="宋体" w:hint="eastAsia"/>
        </w:rPr>
        <w:t>网购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型证券投资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今天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最新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每日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频道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超过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分红</w:t>
      </w:r>
      <w:bookmarkStart w:id="0" w:name="_GoBack"/>
      <w:bookmarkEnd w:id="0"/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管理有限公司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主页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行情</w:t>
      </w:r>
    </w:p>
    <w:p w:rsidR="008E7D5F" w:rsidRDefault="008E7D5F" w:rsidP="008E7D5F">
      <w:r>
        <w:lastRenderedPageBreak/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公告</w:t>
      </w:r>
    </w:p>
    <w:p w:rsidR="008E7D5F" w:rsidRDefault="008E7D5F" w:rsidP="008E7D5F">
      <w:r>
        <w:t>IMINE2-C-032</w:t>
      </w:r>
      <w:r>
        <w:tab/>
      </w:r>
      <w:r>
        <w:rPr>
          <w:rFonts w:ascii="宋体" w:eastAsia="宋体" w:hAnsi="宋体" w:cs="宋体" w:hint="eastAsia"/>
        </w:rPr>
        <w:t>广发聚丰基金今日净值</w:t>
      </w:r>
      <w:r>
        <w:t xml:space="preserve"> </w:t>
      </w:r>
      <w:r>
        <w:rPr>
          <w:rFonts w:ascii="宋体" w:eastAsia="宋体" w:hAnsi="宋体" w:cs="宋体" w:hint="eastAsia"/>
        </w:rPr>
        <w:t>聚鑫</w:t>
      </w:r>
      <w:r w:rsidR="0062337B">
        <w:rPr>
          <w:rStyle w:val="a5"/>
          <w:rFonts w:ascii="宋体" w:eastAsia="宋体" w:hAnsi="宋体" w:cs="宋体"/>
        </w:rPr>
        <w:footnoteReference w:id="48"/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</w:t>
      </w:r>
      <w:r>
        <w:rPr>
          <w:rFonts w:ascii="宋体" w:eastAsia="宋体" w:hAnsi="宋体" w:cs="宋体" w:hint="eastAsia"/>
        </w:rPr>
        <w:t>苹果</w:t>
      </w:r>
    </w:p>
    <w:p w:rsidR="008E7D5F" w:rsidRDefault="008E7D5F" w:rsidP="008E7D5F">
      <w:pPr>
        <w:rPr>
          <w:lang w:eastAsia="zh-CN"/>
        </w:rPr>
      </w:pPr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  <w:r w:rsidR="0062337B">
        <w:rPr>
          <w:rFonts w:ascii="宋体" w:eastAsia="宋体" w:hAnsi="宋体" w:cs="宋体" w:hint="eastAsia"/>
          <w:lang w:eastAsia="zh-CN"/>
        </w:rPr>
        <w:t>下载</w:t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</w:t>
      </w:r>
      <w:r>
        <w:rPr>
          <w:rFonts w:ascii="宋体" w:eastAsia="宋体" w:hAnsi="宋体" w:cs="宋体" w:hint="eastAsia"/>
        </w:rPr>
        <w:t>格斗</w:t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</w:t>
      </w:r>
      <w:r>
        <w:rPr>
          <w:rFonts w:ascii="宋体" w:eastAsia="宋体" w:hAnsi="宋体" w:cs="宋体" w:hint="eastAsia"/>
        </w:rPr>
        <w:t>推荐</w:t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</w:t>
      </w:r>
      <w:r>
        <w:rPr>
          <w:rFonts w:ascii="宋体" w:eastAsia="宋体" w:hAnsi="宋体" w:cs="宋体" w:hint="eastAsia"/>
        </w:rPr>
        <w:t>大型</w:t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iphone</w:t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</w:t>
      </w:r>
      <w:r>
        <w:rPr>
          <w:rFonts w:ascii="宋体" w:eastAsia="宋体" w:hAnsi="宋体" w:cs="宋体" w:hint="eastAsia"/>
        </w:rPr>
        <w:t>排行</w:t>
      </w:r>
      <w:r w:rsidR="0062337B">
        <w:rPr>
          <w:rStyle w:val="a5"/>
          <w:rFonts w:ascii="宋体" w:eastAsia="宋体" w:hAnsi="宋体" w:cs="宋体"/>
        </w:rPr>
        <w:footnoteReference w:id="49"/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</w:t>
      </w:r>
      <w:r>
        <w:rPr>
          <w:rFonts w:ascii="宋体" w:eastAsia="宋体" w:hAnsi="宋体" w:cs="宋体" w:hint="eastAsia"/>
        </w:rPr>
        <w:t>中国</w:t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</w:t>
      </w:r>
      <w:r>
        <w:rPr>
          <w:rFonts w:ascii="宋体" w:eastAsia="宋体" w:hAnsi="宋体" w:cs="宋体" w:hint="eastAsia"/>
        </w:rPr>
        <w:t>腾讯</w:t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ios</w:t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</w:t>
      </w:r>
      <w:r>
        <w:rPr>
          <w:rFonts w:ascii="宋体" w:eastAsia="宋体" w:hAnsi="宋体" w:cs="宋体" w:hint="eastAsia"/>
        </w:rPr>
        <w:t>大全</w:t>
      </w:r>
    </w:p>
    <w:p w:rsidR="008E7D5F" w:rsidRDefault="008E7D5F" w:rsidP="008E7D5F">
      <w:r>
        <w:t>IMINE2-C-033</w:t>
      </w:r>
      <w:r>
        <w:tab/>
      </w:r>
      <w:r>
        <w:rPr>
          <w:rFonts w:ascii="宋体" w:eastAsia="宋体" w:hAnsi="宋体" w:cs="宋体" w:hint="eastAsia"/>
        </w:rPr>
        <w:t>手机游戏排行榜</w:t>
      </w:r>
      <w:r>
        <w:t xml:space="preserve"> top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刘梓晨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个人资料微博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络美女整容失败反走红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父母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琳网络美女整容失败反</w:t>
      </w:r>
      <w:r w:rsidR="0062337B">
        <w:rPr>
          <w:rStyle w:val="a5"/>
          <w:rFonts w:ascii="宋体" w:eastAsia="宋体" w:hAnsi="宋体" w:cs="宋体"/>
        </w:rPr>
        <w:footnoteReference w:id="50"/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萌妹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形计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 w:rsidR="002E370B">
        <w:rPr>
          <w:rFonts w:ascii="宋体" w:eastAsia="宋体" w:hAnsi="宋体" w:cs="宋体" w:hint="eastAsia"/>
        </w:rPr>
        <w:t>陈美琳网络美女整容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大尺度</w:t>
      </w:r>
    </w:p>
    <w:p w:rsidR="008E7D5F" w:rsidRDefault="008E7D5F" w:rsidP="008E7D5F">
      <w:r>
        <w:t>IMINE2-C-034</w:t>
      </w:r>
      <w:r>
        <w:tab/>
      </w:r>
      <w:r>
        <w:rPr>
          <w:rFonts w:ascii="宋体" w:eastAsia="宋体" w:hAnsi="宋体" w:cs="宋体" w:hint="eastAsia"/>
        </w:rPr>
        <w:t>李蒽熙</w:t>
      </w:r>
      <w:r>
        <w:t xml:space="preserve"> </w:t>
      </w:r>
      <w:r>
        <w:rPr>
          <w:rFonts w:ascii="宋体" w:eastAsia="宋体" w:hAnsi="宋体" w:cs="宋体" w:hint="eastAsia"/>
        </w:rPr>
        <w:t>韩安冉</w:t>
      </w:r>
      <w:r>
        <w:t>o3o</w:t>
      </w:r>
    </w:p>
    <w:p w:rsidR="008E7D5F" w:rsidRDefault="008E7D5F" w:rsidP="008E7D5F">
      <w:pPr>
        <w:rPr>
          <w:lang w:eastAsia="zh-CN"/>
        </w:rPr>
      </w:pPr>
      <w:r>
        <w:t>IMINE2-C-034</w:t>
      </w:r>
      <w:r>
        <w:tab/>
      </w:r>
      <w:r>
        <w:rPr>
          <w:rFonts w:ascii="宋体" w:eastAsia="宋体" w:hAnsi="宋体" w:cs="宋体" w:hint="eastAsia"/>
        </w:rPr>
        <w:t>李</w:t>
      </w:r>
      <w:proofErr w:type="gramStart"/>
      <w:r>
        <w:rPr>
          <w:rFonts w:ascii="宋体" w:eastAsia="宋体" w:hAnsi="宋体" w:cs="宋体" w:hint="eastAsia"/>
        </w:rPr>
        <w:t>蒽</w:t>
      </w:r>
      <w:proofErr w:type="gramEnd"/>
      <w:r>
        <w:rPr>
          <w:rFonts w:ascii="宋体" w:eastAsia="宋体" w:hAnsi="宋体" w:cs="宋体" w:hint="eastAsia"/>
        </w:rPr>
        <w:t>熙</w:t>
      </w:r>
      <w:r>
        <w:t xml:space="preserve"> </w:t>
      </w:r>
      <w:r>
        <w:rPr>
          <w:rFonts w:ascii="宋体" w:eastAsia="宋体" w:hAnsi="宋体" w:cs="宋体" w:hint="eastAsia"/>
        </w:rPr>
        <w:t>网络美女整容失败反走</w:t>
      </w:r>
      <w:r w:rsidR="002E370B">
        <w:rPr>
          <w:rFonts w:ascii="宋体" w:eastAsia="宋体" w:hAnsi="宋体" w:cs="宋体" w:hint="eastAsia"/>
          <w:lang w:eastAsia="zh-CN"/>
        </w:rPr>
        <w:t>红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无插件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proofErr w:type="gramStart"/>
      <w:r>
        <w:t>nba</w:t>
      </w:r>
      <w:proofErr w:type="gramEnd"/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风云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足球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回放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体育频道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极速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时间表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现场</w:t>
      </w:r>
    </w:p>
    <w:p w:rsidR="008E7D5F" w:rsidRDefault="008E7D5F" w:rsidP="008E7D5F">
      <w:r>
        <w:t>IMINE2-C-035</w:t>
      </w:r>
      <w:r>
        <w:tab/>
        <w:t>cctv5</w:t>
      </w:r>
      <w:r>
        <w:rPr>
          <w:rFonts w:ascii="宋体" w:eastAsia="宋体" w:hAnsi="宋体" w:cs="宋体" w:hint="eastAsia"/>
        </w:rPr>
        <w:t>节目表</w:t>
      </w:r>
      <w:r>
        <w:t xml:space="preserve"> </w:t>
      </w:r>
      <w:r>
        <w:rPr>
          <w:rFonts w:ascii="宋体" w:eastAsia="宋体" w:hAnsi="宋体" w:cs="宋体" w:hint="eastAsia"/>
        </w:rPr>
        <w:t>网络</w:t>
      </w:r>
    </w:p>
    <w:p w:rsidR="008E7D5F" w:rsidRDefault="008E7D5F" w:rsidP="008E7D5F">
      <w:r>
        <w:lastRenderedPageBreak/>
        <w:t>IMINE2-C-036</w:t>
      </w:r>
      <w:r>
        <w:tab/>
      </w:r>
      <w:r>
        <w:rPr>
          <w:rFonts w:ascii="宋体" w:eastAsia="宋体" w:hAnsi="宋体" w:cs="宋体" w:hint="eastAsia"/>
        </w:rPr>
        <w:t>小石潭记原文及翻译</w:t>
      </w:r>
      <w:r>
        <w:t xml:space="preserve"> </w:t>
      </w:r>
      <w:r>
        <w:rPr>
          <w:rFonts w:ascii="宋体" w:eastAsia="宋体" w:hAnsi="宋体" w:cs="宋体" w:hint="eastAsia"/>
        </w:rPr>
        <w:t>注释</w:t>
      </w:r>
    </w:p>
    <w:p w:rsidR="008E7D5F" w:rsidRDefault="008E7D5F" w:rsidP="008E7D5F">
      <w:r>
        <w:t>IMINE2-C-036</w:t>
      </w:r>
      <w:r>
        <w:tab/>
      </w:r>
      <w:r>
        <w:rPr>
          <w:rFonts w:ascii="宋体" w:eastAsia="宋体" w:hAnsi="宋体" w:cs="宋体" w:hint="eastAsia"/>
        </w:rPr>
        <w:t>小石潭记原文及翻译</w:t>
      </w:r>
      <w:r>
        <w:t xml:space="preserve"> </w:t>
      </w:r>
      <w:r>
        <w:rPr>
          <w:rFonts w:ascii="宋体" w:eastAsia="宋体" w:hAnsi="宋体" w:cs="宋体" w:hint="eastAsia"/>
        </w:rPr>
        <w:t>柳宗元</w:t>
      </w:r>
    </w:p>
    <w:p w:rsidR="008E7D5F" w:rsidRDefault="008E7D5F" w:rsidP="008E7D5F">
      <w:r>
        <w:t>IMINE2-C-036</w:t>
      </w:r>
      <w:r>
        <w:tab/>
      </w:r>
      <w:r>
        <w:rPr>
          <w:rFonts w:ascii="宋体" w:eastAsia="宋体" w:hAnsi="宋体" w:cs="宋体" w:hint="eastAsia"/>
        </w:rPr>
        <w:t>小石潭记原文及翻译</w:t>
      </w:r>
      <w:r>
        <w:t xml:space="preserve"> </w:t>
      </w:r>
      <w:r>
        <w:rPr>
          <w:rFonts w:ascii="宋体" w:eastAsia="宋体" w:hAnsi="宋体" w:cs="宋体" w:hint="eastAsia"/>
        </w:rPr>
        <w:t>赏析</w:t>
      </w:r>
    </w:p>
    <w:p w:rsidR="008E7D5F" w:rsidRDefault="008E7D5F" w:rsidP="008E7D5F">
      <w:r>
        <w:t>IMINE2-C-036</w:t>
      </w:r>
      <w:r>
        <w:tab/>
      </w:r>
      <w:r>
        <w:rPr>
          <w:rFonts w:ascii="宋体" w:eastAsia="宋体" w:hAnsi="宋体" w:cs="宋体" w:hint="eastAsia"/>
        </w:rPr>
        <w:t>小石潭记原文及翻译</w:t>
      </w:r>
      <w:r>
        <w:t xml:space="preserve"> </w:t>
      </w:r>
      <w:r>
        <w:rPr>
          <w:rFonts w:ascii="宋体" w:eastAsia="宋体" w:hAnsi="宋体" w:cs="宋体" w:hint="eastAsia"/>
        </w:rPr>
        <w:t>农夫耕田</w:t>
      </w:r>
    </w:p>
    <w:p w:rsidR="008E7D5F" w:rsidRDefault="008E7D5F" w:rsidP="008E7D5F">
      <w:r>
        <w:t>IMINE2-C-036</w:t>
      </w:r>
      <w:r>
        <w:tab/>
      </w:r>
      <w:r>
        <w:rPr>
          <w:rFonts w:ascii="宋体" w:eastAsia="宋体" w:hAnsi="宋体" w:cs="宋体" w:hint="eastAsia"/>
        </w:rPr>
        <w:t>小石潭记原文及翻译</w:t>
      </w:r>
      <w:r>
        <w:t xml:space="preserve"> </w:t>
      </w:r>
      <w:r>
        <w:rPr>
          <w:rFonts w:ascii="宋体" w:eastAsia="宋体" w:hAnsi="宋体" w:cs="宋体" w:hint="eastAsia"/>
        </w:rPr>
        <w:t>钴鉧潭西小丘记</w:t>
      </w:r>
    </w:p>
    <w:p w:rsidR="008E7D5F" w:rsidRDefault="008E7D5F" w:rsidP="008E7D5F">
      <w:r>
        <w:t>IMINE2-C-036</w:t>
      </w:r>
      <w:r>
        <w:tab/>
      </w:r>
      <w:r>
        <w:rPr>
          <w:rFonts w:ascii="宋体" w:eastAsia="宋体" w:hAnsi="宋体" w:cs="宋体" w:hint="eastAsia"/>
        </w:rPr>
        <w:t>小石潭记原文及翻译</w:t>
      </w:r>
      <w:r>
        <w:t xml:space="preserve"> </w:t>
      </w:r>
      <w:r>
        <w:rPr>
          <w:rFonts w:ascii="宋体" w:eastAsia="宋体" w:hAnsi="宋体" w:cs="宋体" w:hint="eastAsia"/>
        </w:rPr>
        <w:t>阅读练习</w:t>
      </w:r>
    </w:p>
    <w:p w:rsidR="008E7D5F" w:rsidRDefault="008E7D5F" w:rsidP="008E7D5F">
      <w:r>
        <w:t>IMINE2-C-036</w:t>
      </w:r>
      <w:r>
        <w:tab/>
      </w:r>
      <w:r>
        <w:rPr>
          <w:rFonts w:ascii="宋体" w:eastAsia="宋体" w:hAnsi="宋体" w:cs="宋体" w:hint="eastAsia"/>
        </w:rPr>
        <w:t>小石潭记原文及翻译</w:t>
      </w:r>
      <w:r>
        <w:t xml:space="preserve"> </w:t>
      </w:r>
      <w:r>
        <w:rPr>
          <w:rFonts w:ascii="宋体" w:eastAsia="宋体" w:hAnsi="宋体" w:cs="宋体" w:hint="eastAsia"/>
        </w:rPr>
        <w:t>经典</w:t>
      </w:r>
      <w:r>
        <w:rPr>
          <w:rFonts w:ascii="MS Mincho" w:eastAsia="MS Mincho" w:hAnsi="MS Mincho" w:cs="MS Mincho" w:hint="eastAsia"/>
        </w:rPr>
        <w:t>・</w:t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much</w:t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</w:t>
      </w:r>
      <w:r>
        <w:rPr>
          <w:rFonts w:ascii="宋体" w:eastAsia="宋体" w:hAnsi="宋体" w:cs="宋体" w:hint="eastAsia"/>
        </w:rPr>
        <w:t>考研</w:t>
      </w:r>
    </w:p>
    <w:p w:rsidR="008E7D5F" w:rsidRDefault="008E7D5F" w:rsidP="008E7D5F">
      <w:r>
        <w:t>IMINE2-C-037</w:t>
      </w:r>
      <w:r>
        <w:tab/>
      </w:r>
      <w:bookmarkStart w:id="1" w:name="OLE_LINK1"/>
      <w:bookmarkStart w:id="2" w:name="OLE_LINK2"/>
      <w:r>
        <w:rPr>
          <w:rFonts w:ascii="宋体" w:eastAsia="宋体" w:hAnsi="宋体" w:cs="宋体" w:hint="eastAsia"/>
        </w:rPr>
        <w:t>小木虫</w:t>
      </w:r>
      <w:r>
        <w:t xml:space="preserve"> nergyfuels</w:t>
      </w:r>
      <w:bookmarkEnd w:id="1"/>
      <w:bookmarkEnd w:id="2"/>
      <w:r w:rsidR="00D3006B">
        <w:rPr>
          <w:rStyle w:val="a5"/>
        </w:rPr>
        <w:footnoteReference w:id="51"/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</w:t>
      </w:r>
      <w:r>
        <w:rPr>
          <w:rFonts w:ascii="宋体" w:eastAsia="宋体" w:hAnsi="宋体" w:cs="宋体" w:hint="eastAsia"/>
        </w:rPr>
        <w:t>联合项目三分之一博士</w:t>
      </w:r>
      <w:r w:rsidR="00D3006B">
        <w:rPr>
          <w:rStyle w:val="a5"/>
          <w:rFonts w:ascii="宋体" w:eastAsia="宋体" w:hAnsi="宋体" w:cs="宋体"/>
        </w:rPr>
        <w:footnoteReference w:id="52"/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sci</w:t>
      </w:r>
      <w:r>
        <w:rPr>
          <w:rFonts w:ascii="宋体" w:eastAsia="宋体" w:hAnsi="宋体" w:cs="宋体" w:hint="eastAsia"/>
        </w:rPr>
        <w:t>期刊点评</w:t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</w:t>
      </w:r>
      <w:r>
        <w:rPr>
          <w:rFonts w:ascii="宋体" w:eastAsia="宋体" w:hAnsi="宋体" w:cs="宋体" w:hint="eastAsia"/>
        </w:rPr>
        <w:t>资源</w:t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</w:t>
      </w:r>
      <w:r>
        <w:rPr>
          <w:rFonts w:ascii="宋体" w:eastAsia="宋体" w:hAnsi="宋体" w:cs="宋体" w:hint="eastAsia"/>
        </w:rPr>
        <w:t>网站登陆登陆</w:t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</w:t>
      </w:r>
      <w:r>
        <w:rPr>
          <w:rFonts w:ascii="宋体" w:eastAsia="宋体" w:hAnsi="宋体" w:cs="宋体" w:hint="eastAsia"/>
        </w:rPr>
        <w:t>删除帖子</w:t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</w:t>
      </w:r>
      <w:r>
        <w:rPr>
          <w:rFonts w:ascii="宋体" w:eastAsia="宋体" w:hAnsi="宋体" w:cs="宋体" w:hint="eastAsia"/>
        </w:rPr>
        <w:t>第一站官方出品客户端</w:t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</w:t>
      </w:r>
      <w:r>
        <w:rPr>
          <w:rFonts w:ascii="宋体" w:eastAsia="宋体" w:hAnsi="宋体" w:cs="宋体" w:hint="eastAsia"/>
        </w:rPr>
        <w:t>湖北农业科学全集</w:t>
      </w:r>
    </w:p>
    <w:p w:rsidR="008E7D5F" w:rsidRDefault="008E7D5F" w:rsidP="008E7D5F">
      <w:r>
        <w:t>IMINE2-C-037</w:t>
      </w:r>
      <w:r>
        <w:tab/>
      </w:r>
      <w:r>
        <w:rPr>
          <w:rFonts w:ascii="宋体" w:eastAsia="宋体" w:hAnsi="宋体" w:cs="宋体" w:hint="eastAsia"/>
        </w:rPr>
        <w:t>小木虫</w:t>
      </w:r>
      <w:r>
        <w:t xml:space="preserve"> </w:t>
      </w:r>
      <w:r>
        <w:rPr>
          <w:rFonts w:ascii="宋体" w:eastAsia="宋体" w:hAnsi="宋体" w:cs="宋体" w:hint="eastAsia"/>
        </w:rPr>
        <w:t>传感技术学报传感技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精华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价格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怎么样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化妆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套装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官网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华露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香水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美国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特润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护肤</w:t>
      </w:r>
    </w:p>
    <w:p w:rsidR="008E7D5F" w:rsidRDefault="008E7D5F" w:rsidP="008E7D5F">
      <w:r>
        <w:t>IMINE2-C-038</w:t>
      </w:r>
      <w:r>
        <w:tab/>
      </w:r>
      <w:r>
        <w:rPr>
          <w:rFonts w:ascii="宋体" w:eastAsia="宋体" w:hAnsi="宋体" w:cs="宋体" w:hint="eastAsia"/>
        </w:rPr>
        <w:t>雅诗兰黛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段落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作文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形容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经典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伤感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摘抄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0</w:t>
      </w:r>
      <w:r>
        <w:rPr>
          <w:rFonts w:ascii="宋体" w:eastAsia="宋体" w:hAnsi="宋体" w:cs="宋体" w:hint="eastAsia"/>
        </w:rPr>
        <w:t>字</w:t>
      </w:r>
    </w:p>
    <w:p w:rsidR="008E7D5F" w:rsidRDefault="008E7D5F" w:rsidP="008E7D5F">
      <w:r>
        <w:lastRenderedPageBreak/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拟人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20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天气</w:t>
      </w:r>
    </w:p>
    <w:p w:rsidR="008E7D5F" w:rsidRDefault="008E7D5F" w:rsidP="008E7D5F">
      <w:r>
        <w:t>IMINE2-C-039</w:t>
      </w:r>
      <w:r>
        <w:tab/>
      </w:r>
      <w:r>
        <w:rPr>
          <w:rFonts w:ascii="宋体" w:eastAsia="宋体" w:hAnsi="宋体" w:cs="宋体" w:hint="eastAsia"/>
        </w:rPr>
        <w:t>描写春天的句子</w:t>
      </w:r>
      <w:r>
        <w:t xml:space="preserve"> </w:t>
      </w:r>
      <w:r>
        <w:rPr>
          <w:rFonts w:ascii="宋体" w:eastAsia="宋体" w:hAnsi="宋体" w:cs="宋体" w:hint="eastAsia"/>
        </w:rPr>
        <w:t>春雨</w:t>
      </w:r>
    </w:p>
    <w:p w:rsidR="008E7D5F" w:rsidRDefault="008E7D5F" w:rsidP="008E7D5F">
      <w:r>
        <w:t>IMINE2-C-040</w:t>
      </w:r>
      <w:r>
        <w:tab/>
      </w:r>
      <w:r>
        <w:rPr>
          <w:rFonts w:ascii="宋体" w:eastAsia="宋体" w:hAnsi="宋体" w:cs="宋体" w:hint="eastAsia"/>
        </w:rPr>
        <w:t>支付宝客服电话</w:t>
      </w:r>
      <w:r>
        <w:t xml:space="preserve"> </w:t>
      </w:r>
      <w:r>
        <w:rPr>
          <w:rFonts w:ascii="宋体" w:eastAsia="宋体" w:hAnsi="宋体" w:cs="宋体" w:hint="eastAsia"/>
        </w:rPr>
        <w:t>快捷支</w:t>
      </w:r>
    </w:p>
    <w:p w:rsidR="008E7D5F" w:rsidRDefault="008E7D5F" w:rsidP="008E7D5F">
      <w:r>
        <w:t>IMINE2-C-040</w:t>
      </w:r>
      <w:r>
        <w:tab/>
      </w:r>
      <w:r>
        <w:rPr>
          <w:rFonts w:ascii="宋体" w:eastAsia="宋体" w:hAnsi="宋体" w:cs="宋体" w:hint="eastAsia"/>
        </w:rPr>
        <w:t>支付宝客服电话</w:t>
      </w:r>
      <w:r>
        <w:t xml:space="preserve"> </w:t>
      </w:r>
      <w:r>
        <w:rPr>
          <w:rFonts w:ascii="宋体" w:eastAsia="宋体" w:hAnsi="宋体" w:cs="宋体" w:hint="eastAsia"/>
        </w:rPr>
        <w:t>保障</w:t>
      </w:r>
    </w:p>
    <w:p w:rsidR="008E7D5F" w:rsidRDefault="008E7D5F" w:rsidP="008E7D5F">
      <w:r>
        <w:t>IMINE2-C-040</w:t>
      </w:r>
      <w:r>
        <w:tab/>
      </w:r>
      <w:r>
        <w:rPr>
          <w:rFonts w:ascii="宋体" w:eastAsia="宋体" w:hAnsi="宋体" w:cs="宋体" w:hint="eastAsia"/>
        </w:rPr>
        <w:t>支付宝客服电话</w:t>
      </w:r>
      <w:r>
        <w:t xml:space="preserve"> </w:t>
      </w:r>
      <w:r>
        <w:rPr>
          <w:rFonts w:ascii="宋体" w:eastAsia="宋体" w:hAnsi="宋体" w:cs="宋体" w:hint="eastAsia"/>
        </w:rPr>
        <w:t>学堂</w:t>
      </w:r>
    </w:p>
    <w:p w:rsidR="008E7D5F" w:rsidRDefault="008E7D5F" w:rsidP="008E7D5F">
      <w:r>
        <w:t>IMINE2-C-040</w:t>
      </w:r>
      <w:r>
        <w:tab/>
      </w:r>
      <w:r>
        <w:rPr>
          <w:rFonts w:ascii="宋体" w:eastAsia="宋体" w:hAnsi="宋体" w:cs="宋体" w:hint="eastAsia"/>
        </w:rPr>
        <w:t>支付宝客服电话</w:t>
      </w:r>
      <w:r>
        <w:t xml:space="preserve"> </w:t>
      </w:r>
      <w:r>
        <w:rPr>
          <w:rFonts w:ascii="宋体" w:eastAsia="宋体" w:hAnsi="宋体" w:cs="宋体" w:hint="eastAsia"/>
        </w:rPr>
        <w:t>跨行还款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开放式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手机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上申购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吧分级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华夏大盘精选</w:t>
      </w:r>
      <w:r w:rsidR="00D3006B">
        <w:rPr>
          <w:rStyle w:val="a5"/>
          <w:rFonts w:ascii="宋体" w:eastAsia="宋体" w:hAnsi="宋体" w:cs="宋体"/>
        </w:rPr>
        <w:footnoteReference w:id="53"/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广发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易方达管理有限公司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东方财富网旗下平台</w:t>
      </w:r>
      <w:r w:rsidR="00D3006B">
        <w:rPr>
          <w:rStyle w:val="a5"/>
          <w:rFonts w:ascii="宋体" w:eastAsia="宋体" w:hAnsi="宋体" w:cs="宋体"/>
        </w:rPr>
        <w:footnoteReference w:id="54"/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234567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宝盈资源优选</w:t>
      </w:r>
      <w:r>
        <w:t>213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数米</w:t>
      </w:r>
    </w:p>
    <w:p w:rsidR="008E7D5F" w:rsidRDefault="008E7D5F" w:rsidP="008E7D5F">
      <w:r>
        <w:t>IMINE2-C-041</w:t>
      </w:r>
      <w:r>
        <w:tab/>
      </w:r>
      <w:r>
        <w:rPr>
          <w:rFonts w:ascii="宋体" w:eastAsia="宋体" w:hAnsi="宋体" w:cs="宋体" w:hint="eastAsia"/>
        </w:rPr>
        <w:t>天天基金净值查询</w:t>
      </w:r>
      <w:r>
        <w:t xml:space="preserve"> </w:t>
      </w:r>
      <w:r>
        <w:rPr>
          <w:rFonts w:ascii="宋体" w:eastAsia="宋体" w:hAnsi="宋体" w:cs="宋体" w:hint="eastAsia"/>
        </w:rPr>
        <w:t>档案大成价值增长</w:t>
      </w:r>
      <w:r>
        <w:t>09</w:t>
      </w:r>
      <w:r w:rsidR="00D3006B">
        <w:rPr>
          <w:rStyle w:val="a5"/>
        </w:rPr>
        <w:footnoteReference w:id="55"/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个人资料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医馆笑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张子萱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戚薇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月供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介绍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傻瓜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在线观看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老婆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盘点疑似戏生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什么</w:t>
      </w:r>
    </w:p>
    <w:p w:rsidR="008E7D5F" w:rsidRDefault="008E7D5F" w:rsidP="008E7D5F">
      <w:r>
        <w:t>IMINE2-C-042</w:t>
      </w:r>
      <w:r>
        <w:tab/>
      </w:r>
      <w:r>
        <w:rPr>
          <w:rFonts w:ascii="宋体" w:eastAsia="宋体" w:hAnsi="宋体" w:cs="宋体" w:hint="eastAsia"/>
        </w:rPr>
        <w:t>陈赫电视剧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</w:t>
      </w:r>
      <w:r>
        <w:rPr>
          <w:rFonts w:ascii="宋体" w:eastAsia="宋体" w:hAnsi="宋体" w:cs="宋体" w:hint="eastAsia"/>
        </w:rPr>
        <w:t>申通</w:t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8</w:t>
      </w:r>
      <w:r>
        <w:rPr>
          <w:rFonts w:ascii="宋体" w:eastAsia="宋体" w:hAnsi="宋体" w:cs="宋体" w:hint="eastAsia"/>
        </w:rPr>
        <w:t>同城</w:t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</w:t>
      </w:r>
      <w:r>
        <w:rPr>
          <w:rFonts w:ascii="宋体" w:eastAsia="宋体" w:hAnsi="宋体" w:cs="宋体" w:hint="eastAsia"/>
        </w:rPr>
        <w:t>圆通</w:t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</w:t>
      </w:r>
      <w:r>
        <w:rPr>
          <w:rFonts w:ascii="宋体" w:eastAsia="宋体" w:hAnsi="宋体" w:cs="宋体" w:hint="eastAsia"/>
        </w:rPr>
        <w:t>顺丰</w:t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</w:t>
      </w:r>
      <w:r>
        <w:rPr>
          <w:rFonts w:ascii="宋体" w:eastAsia="宋体" w:hAnsi="宋体" w:cs="宋体" w:hint="eastAsia"/>
        </w:rPr>
        <w:t>物流</w:t>
      </w:r>
    </w:p>
    <w:p w:rsidR="008E7D5F" w:rsidRDefault="008E7D5F" w:rsidP="008E7D5F">
      <w:r>
        <w:lastRenderedPageBreak/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</w:t>
      </w:r>
      <w:r>
        <w:rPr>
          <w:rFonts w:ascii="宋体" w:eastAsia="宋体" w:hAnsi="宋体" w:cs="宋体" w:hint="eastAsia"/>
        </w:rPr>
        <w:t>丢记得</w:t>
      </w:r>
      <w:r w:rsidR="00D3006B">
        <w:rPr>
          <w:rStyle w:val="a5"/>
          <w:rFonts w:ascii="宋体" w:eastAsia="宋体" w:hAnsi="宋体" w:cs="宋体"/>
        </w:rPr>
        <w:footnoteReference w:id="56"/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</w:t>
      </w:r>
      <w:r>
        <w:rPr>
          <w:rFonts w:ascii="宋体" w:eastAsia="宋体" w:hAnsi="宋体" w:cs="宋体" w:hint="eastAsia"/>
        </w:rPr>
        <w:t>香港</w:t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</w:t>
      </w:r>
      <w:r>
        <w:rPr>
          <w:rFonts w:ascii="宋体" w:eastAsia="宋体" w:hAnsi="宋体" w:cs="宋体" w:hint="eastAsia"/>
        </w:rPr>
        <w:t>东莞</w:t>
      </w:r>
      <w:r w:rsidR="00D3006B">
        <w:rPr>
          <w:rStyle w:val="a5"/>
          <w:rFonts w:ascii="宋体" w:eastAsia="宋体" w:hAnsi="宋体" w:cs="宋体"/>
        </w:rPr>
        <w:footnoteReference w:id="57"/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</w:t>
      </w:r>
      <w:r>
        <w:rPr>
          <w:rFonts w:ascii="宋体" w:eastAsia="宋体" w:hAnsi="宋体" w:cs="宋体" w:hint="eastAsia"/>
        </w:rPr>
        <w:t>北京</w:t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</w:t>
      </w:r>
      <w:r>
        <w:rPr>
          <w:rFonts w:ascii="宋体" w:eastAsia="宋体" w:hAnsi="宋体" w:cs="宋体" w:hint="eastAsia"/>
        </w:rPr>
        <w:t>上海</w:t>
      </w:r>
      <w:r w:rsidR="002E370B">
        <w:rPr>
          <w:rStyle w:val="a5"/>
          <w:rFonts w:ascii="宋体" w:eastAsia="宋体" w:hAnsi="宋体" w:cs="宋体"/>
        </w:rPr>
        <w:footnoteReference w:id="58"/>
      </w:r>
    </w:p>
    <w:p w:rsidR="008E7D5F" w:rsidRDefault="008E7D5F" w:rsidP="008E7D5F">
      <w:r>
        <w:t>IMINE2-C-043</w:t>
      </w:r>
      <w:r>
        <w:tab/>
        <w:t>ems</w:t>
      </w:r>
      <w:r>
        <w:rPr>
          <w:rFonts w:ascii="宋体" w:eastAsia="宋体" w:hAnsi="宋体" w:cs="宋体" w:hint="eastAsia"/>
        </w:rPr>
        <w:t>快递单号查询</w:t>
      </w:r>
      <w:r>
        <w:t xml:space="preserve"> dhl</w:t>
      </w:r>
      <w:r>
        <w:rPr>
          <w:rFonts w:ascii="宋体" w:eastAsia="宋体" w:hAnsi="宋体" w:cs="宋体" w:hint="eastAsia"/>
        </w:rPr>
        <w:t>快递货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攻略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电子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卫星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地震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加德满都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世界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印度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不丹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最新</w:t>
      </w:r>
    </w:p>
    <w:p w:rsidR="008E7D5F" w:rsidRDefault="008E7D5F" w:rsidP="008E7D5F">
      <w:r>
        <w:t>IMINE2-C-044</w:t>
      </w:r>
      <w:r>
        <w:tab/>
      </w:r>
      <w:r>
        <w:rPr>
          <w:rFonts w:ascii="宋体" w:eastAsia="宋体" w:hAnsi="宋体" w:cs="宋体" w:hint="eastAsia"/>
        </w:rPr>
        <w:t>尼泊尔地图</w:t>
      </w:r>
      <w:r>
        <w:t xml:space="preserve"> </w:t>
      </w:r>
      <w:r>
        <w:rPr>
          <w:rFonts w:ascii="宋体" w:eastAsia="宋体" w:hAnsi="宋体" w:cs="宋体" w:hint="eastAsia"/>
        </w:rPr>
        <w:t>查询</w:t>
      </w:r>
    </w:p>
    <w:p w:rsidR="008E7D5F" w:rsidRDefault="008E7D5F" w:rsidP="00D026DE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确定南非阿塞拜疆加入</w:t>
      </w:r>
      <w:r w:rsidR="00D026DE">
        <w:rPr>
          <w:rStyle w:val="a5"/>
          <w:rFonts w:ascii="宋体" w:eastAsia="宋体" w:hAnsi="宋体" w:cs="宋体"/>
        </w:rPr>
        <w:footnoteReference w:id="59"/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正式</w:t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阵容豪华中国最大股东</w:t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八国集团只剩美日拒绝</w:t>
      </w:r>
      <w:r w:rsidR="00D3006B">
        <w:rPr>
          <w:rStyle w:val="a5"/>
          <w:rFonts w:ascii="宋体" w:eastAsia="宋体" w:hAnsi="宋体" w:cs="宋体"/>
        </w:rPr>
        <w:footnoteReference w:id="60"/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俄罗斯</w:t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一览</w:t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筹建迈入关键节点</w:t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出炉</w:t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全部</w:t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官网短暂上线韩国现身</w:t>
      </w:r>
      <w:r w:rsidR="00D026DE">
        <w:rPr>
          <w:rStyle w:val="a5"/>
          <w:rFonts w:ascii="宋体" w:eastAsia="宋体" w:hAnsi="宋体" w:cs="宋体"/>
        </w:rPr>
        <w:footnoteReference w:id="61"/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46</w:t>
      </w:r>
      <w:r>
        <w:rPr>
          <w:rFonts w:ascii="宋体" w:eastAsia="宋体" w:hAnsi="宋体" w:cs="宋体" w:hint="eastAsia"/>
        </w:rPr>
        <w:t>国申请成为</w:t>
      </w:r>
    </w:p>
    <w:p w:rsidR="008E7D5F" w:rsidRDefault="008E7D5F" w:rsidP="008E7D5F">
      <w:r>
        <w:t>IMINE2-C-045</w:t>
      </w:r>
      <w:r>
        <w:tab/>
      </w:r>
      <w:r>
        <w:rPr>
          <w:rFonts w:ascii="宋体" w:eastAsia="宋体" w:hAnsi="宋体" w:cs="宋体" w:hint="eastAsia"/>
        </w:rPr>
        <w:t>亚投行创始成员国名单</w:t>
      </w:r>
      <w:r>
        <w:t xml:space="preserve"> </w:t>
      </w:r>
      <w:r>
        <w:rPr>
          <w:rFonts w:ascii="宋体" w:eastAsia="宋体" w:hAnsi="宋体" w:cs="宋体" w:hint="eastAsia"/>
        </w:rPr>
        <w:t>达</w:t>
      </w:r>
      <w:r>
        <w:t>39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</w:t>
      </w:r>
      <w:r>
        <w:rPr>
          <w:rFonts w:ascii="宋体" w:eastAsia="宋体" w:hAnsi="宋体" w:cs="宋体" w:hint="eastAsia"/>
        </w:rPr>
        <w:t>有声小说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</w:t>
      </w:r>
      <w:r>
        <w:rPr>
          <w:rFonts w:ascii="宋体" w:eastAsia="宋体" w:hAnsi="宋体" w:cs="宋体" w:hint="eastAsia"/>
        </w:rPr>
        <w:t>音乐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</w:t>
      </w:r>
      <w:r>
        <w:rPr>
          <w:rFonts w:ascii="宋体" w:eastAsia="宋体" w:hAnsi="宋体" w:cs="宋体" w:hint="eastAsia"/>
        </w:rPr>
        <w:t>经济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</w:t>
      </w:r>
      <w:r>
        <w:rPr>
          <w:rFonts w:ascii="宋体" w:eastAsia="宋体" w:hAnsi="宋体" w:cs="宋体" w:hint="eastAsia"/>
        </w:rPr>
        <w:t>导师节目解读赤峰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fm106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</w:t>
      </w:r>
      <w:r>
        <w:rPr>
          <w:rFonts w:ascii="宋体" w:eastAsia="宋体" w:hAnsi="宋体" w:cs="宋体" w:hint="eastAsia"/>
        </w:rPr>
        <w:t>千里良宵</w:t>
      </w:r>
    </w:p>
    <w:p w:rsidR="008E7D5F" w:rsidRDefault="008E7D5F" w:rsidP="008E7D5F">
      <w:r>
        <w:lastRenderedPageBreak/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</w:t>
      </w:r>
      <w:r>
        <w:rPr>
          <w:rFonts w:ascii="宋体" w:eastAsia="宋体" w:hAnsi="宋体" w:cs="宋体" w:hint="eastAsia"/>
        </w:rPr>
        <w:t>长谈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</w:t>
      </w:r>
      <w:r w:rsidR="002E370B">
        <w:rPr>
          <w:rFonts w:ascii="宋体" w:eastAsia="宋体" w:hAnsi="宋体" w:cs="宋体" w:hint="eastAsia"/>
        </w:rPr>
        <w:t>第二季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lovetop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</w:t>
      </w:r>
      <w:r w:rsidR="002E370B">
        <w:rPr>
          <w:rFonts w:ascii="宋体" w:eastAsia="宋体" w:hAnsi="宋体" w:cs="宋体" w:hint="eastAsia"/>
        </w:rPr>
        <w:t>青春短片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ladygaga</w:t>
      </w:r>
    </w:p>
    <w:p w:rsidR="008E7D5F" w:rsidRDefault="008E7D5F" w:rsidP="008E7D5F">
      <w:r>
        <w:t>IMINE2-C-046</w:t>
      </w:r>
      <w:r>
        <w:tab/>
      </w:r>
      <w:r>
        <w:rPr>
          <w:rFonts w:ascii="宋体" w:eastAsia="宋体" w:hAnsi="宋体" w:cs="宋体" w:hint="eastAsia"/>
        </w:rPr>
        <w:t>中国之声在线收听</w:t>
      </w:r>
      <w:r>
        <w:t xml:space="preserve"> cnr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头像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非主流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超拽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空间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分组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皮肤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设计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繁体字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2015</w:t>
      </w:r>
      <w:r>
        <w:rPr>
          <w:rFonts w:ascii="宋体" w:eastAsia="宋体" w:hAnsi="宋体" w:cs="宋体" w:hint="eastAsia"/>
        </w:rPr>
        <w:t>最新版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搞笑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飞车</w:t>
      </w:r>
    </w:p>
    <w:p w:rsidR="008E7D5F" w:rsidRDefault="008E7D5F" w:rsidP="008E7D5F">
      <w:r>
        <w:t>IMINE2-C-047</w:t>
      </w:r>
      <w:r>
        <w:tab/>
        <w:t>qq</w:t>
      </w:r>
      <w:r>
        <w:rPr>
          <w:rFonts w:ascii="宋体" w:eastAsia="宋体" w:hAnsi="宋体" w:cs="宋体" w:hint="eastAsia"/>
        </w:rPr>
        <w:t>签名伤感</w:t>
      </w:r>
      <w:r>
        <w:t xml:space="preserve"> </w:t>
      </w:r>
      <w:r>
        <w:rPr>
          <w:rFonts w:ascii="宋体" w:eastAsia="宋体" w:hAnsi="宋体" w:cs="宋体" w:hint="eastAsia"/>
        </w:rPr>
        <w:t>颓废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支持银</w:t>
      </w:r>
      <w:r w:rsidR="00D026DE">
        <w:rPr>
          <w:rStyle w:val="a5"/>
          <w:rFonts w:ascii="宋体" w:eastAsia="宋体" w:hAnsi="宋体" w:cs="宋体"/>
        </w:rPr>
        <w:footnoteReference w:id="62"/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帐号失效激活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出售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需要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步骤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正在转账是否是进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认证</w:t>
      </w:r>
      <w:r w:rsidR="00D026DE">
        <w:rPr>
          <w:rStyle w:val="a5"/>
          <w:rFonts w:ascii="宋体" w:eastAsia="宋体" w:hAnsi="宋体" w:cs="宋体"/>
        </w:rPr>
        <w:footnoteReference w:id="63"/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取消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购买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钱冻结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已绑定请更换</w:t>
      </w:r>
    </w:p>
    <w:p w:rsidR="008E7D5F" w:rsidRDefault="008E7D5F" w:rsidP="008E7D5F">
      <w:r>
        <w:t>IMINE2-C-048</w:t>
      </w:r>
      <w:r>
        <w:tab/>
      </w:r>
      <w:r>
        <w:rPr>
          <w:rFonts w:ascii="宋体" w:eastAsia="宋体" w:hAnsi="宋体" w:cs="宋体" w:hint="eastAsia"/>
        </w:rPr>
        <w:t>支付宝实名认证</w:t>
      </w:r>
      <w:r>
        <w:t xml:space="preserve"> </w:t>
      </w:r>
      <w:r>
        <w:rPr>
          <w:rFonts w:ascii="宋体" w:eastAsia="宋体" w:hAnsi="宋体" w:cs="宋体" w:hint="eastAsia"/>
        </w:rPr>
        <w:t>淘刷刷</w:t>
      </w:r>
      <w:r w:rsidR="00D026DE">
        <w:rPr>
          <w:rStyle w:val="a5"/>
          <w:rFonts w:ascii="宋体" w:eastAsia="宋体" w:hAnsi="宋体" w:cs="宋体"/>
        </w:rPr>
        <w:footnoteReference w:id="64"/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在线观看</w:t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机器猫</w:t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爱奇艺</w:t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完整</w:t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播放</w:t>
      </w:r>
    </w:p>
    <w:p w:rsidR="008E7D5F" w:rsidRDefault="008E7D5F" w:rsidP="008E7D5F">
      <w:r>
        <w:lastRenderedPageBreak/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结局</w:t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proofErr w:type="gramStart"/>
      <w:r>
        <w:t>tv</w:t>
      </w:r>
      <w:proofErr w:type="gramEnd"/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新番</w:t>
      </w:r>
    </w:p>
    <w:p w:rsidR="008E7D5F" w:rsidRDefault="008E7D5F" w:rsidP="008E7D5F">
      <w:r>
        <w:t>IMINE2-C-049</w:t>
      </w:r>
      <w:r>
        <w:tab/>
      </w:r>
      <w:r>
        <w:rPr>
          <w:rFonts w:ascii="宋体" w:eastAsia="宋体" w:hAnsi="宋体" w:cs="宋体" w:hint="eastAsia"/>
        </w:rPr>
        <w:t>多啦</w:t>
      </w:r>
      <w:r>
        <w:t>a</w:t>
      </w:r>
      <w:r>
        <w:rPr>
          <w:rFonts w:ascii="宋体" w:eastAsia="宋体" w:hAnsi="宋体" w:cs="宋体" w:hint="eastAsia"/>
        </w:rPr>
        <w:t>梦国语版全集</w:t>
      </w:r>
      <w:r>
        <w:t xml:space="preserve"> </w:t>
      </w:r>
      <w:r>
        <w:rPr>
          <w:rFonts w:ascii="宋体" w:eastAsia="宋体" w:hAnsi="宋体" w:cs="宋体" w:hint="eastAsia"/>
        </w:rPr>
        <w:t>最后优酷网</w:t>
      </w:r>
      <w:r w:rsidR="00D026DE">
        <w:rPr>
          <w:rStyle w:val="a5"/>
          <w:rFonts w:ascii="宋体" w:eastAsia="宋体" w:hAnsi="宋体" w:cs="宋体"/>
        </w:rPr>
        <w:footnoteReference w:id="65"/>
      </w:r>
    </w:p>
    <w:p w:rsidR="008E7D5F" w:rsidRDefault="008E7D5F" w:rsidP="008E7D5F">
      <w:r>
        <w:t>IMINE2-C-050</w:t>
      </w:r>
      <w:r>
        <w:tab/>
      </w:r>
      <w:r>
        <w:rPr>
          <w:rFonts w:ascii="宋体" w:eastAsia="宋体" w:hAnsi="宋体" w:cs="宋体" w:hint="eastAsia"/>
        </w:rPr>
        <w:t>公交查询</w:t>
      </w:r>
      <w:r>
        <w:t xml:space="preserve"> </w:t>
      </w:r>
      <w:r>
        <w:rPr>
          <w:rFonts w:ascii="宋体" w:eastAsia="宋体" w:hAnsi="宋体" w:cs="宋体" w:hint="eastAsia"/>
        </w:rPr>
        <w:t>完整</w:t>
      </w:r>
    </w:p>
    <w:p w:rsidR="008E7D5F" w:rsidRDefault="008E7D5F" w:rsidP="008E7D5F">
      <w:r>
        <w:t>IMINE2-C-050</w:t>
      </w:r>
      <w:r>
        <w:tab/>
      </w:r>
      <w:r>
        <w:rPr>
          <w:rFonts w:ascii="宋体" w:eastAsia="宋体" w:hAnsi="宋体" w:cs="宋体" w:hint="eastAsia"/>
        </w:rPr>
        <w:t>公交查询</w:t>
      </w:r>
      <w:r>
        <w:t xml:space="preserve"> </w:t>
      </w:r>
      <w:r>
        <w:rPr>
          <w:rFonts w:ascii="宋体" w:eastAsia="宋体" w:hAnsi="宋体" w:cs="宋体" w:hint="eastAsia"/>
        </w:rPr>
        <w:t>北京</w:t>
      </w:r>
    </w:p>
    <w:p w:rsidR="008E7D5F" w:rsidRDefault="008E7D5F" w:rsidP="008E7D5F">
      <w:r>
        <w:t>IMINE2-C-050</w:t>
      </w:r>
      <w:r>
        <w:tab/>
      </w:r>
      <w:r>
        <w:rPr>
          <w:rFonts w:ascii="宋体" w:eastAsia="宋体" w:hAnsi="宋体" w:cs="宋体" w:hint="eastAsia"/>
        </w:rPr>
        <w:t>公交查询</w:t>
      </w:r>
      <w:r>
        <w:t xml:space="preserve"> 684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系统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北京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国家税务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四川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山东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信息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增值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流向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ok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710333185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方式官方网址</w:t>
      </w:r>
    </w:p>
    <w:p w:rsidR="008E7D5F" w:rsidRDefault="008E7D5F" w:rsidP="008E7D5F">
      <w:r>
        <w:t>IMINE2-C-051</w:t>
      </w:r>
      <w:r>
        <w:tab/>
      </w:r>
      <w:r>
        <w:rPr>
          <w:rFonts w:ascii="宋体" w:eastAsia="宋体" w:hAnsi="宋体" w:cs="宋体" w:hint="eastAsia"/>
        </w:rPr>
        <w:t>国税发票查询</w:t>
      </w:r>
      <w:r>
        <w:t xml:space="preserve"> </w:t>
      </w:r>
      <w:r>
        <w:rPr>
          <w:rFonts w:ascii="宋体" w:eastAsia="宋体" w:hAnsi="宋体" w:cs="宋体" w:hint="eastAsia"/>
        </w:rPr>
        <w:t>开汝</w:t>
      </w:r>
    </w:p>
    <w:p w:rsidR="008E7D5F" w:rsidRDefault="008E7D5F" w:rsidP="008E7D5F">
      <w:r>
        <w:t>IMINE2-C-052</w:t>
      </w:r>
      <w:r>
        <w:tab/>
      </w:r>
      <w:r>
        <w:rPr>
          <w:rFonts w:ascii="宋体" w:eastAsia="宋体" w:hAnsi="宋体" w:cs="宋体" w:hint="eastAsia"/>
        </w:rPr>
        <w:t>国际油价</w:t>
      </w:r>
      <w:r>
        <w:t xml:space="preserve"> </w:t>
      </w:r>
      <w:r>
        <w:rPr>
          <w:rFonts w:ascii="宋体" w:eastAsia="宋体" w:hAnsi="宋体" w:cs="宋体" w:hint="eastAsia"/>
        </w:rPr>
        <w:t>分析</w:t>
      </w:r>
    </w:p>
    <w:p w:rsidR="008E7D5F" w:rsidRDefault="008E7D5F" w:rsidP="008E7D5F">
      <w:r>
        <w:t>IMINE2-C-052</w:t>
      </w:r>
      <w:r>
        <w:tab/>
      </w:r>
      <w:r>
        <w:rPr>
          <w:rFonts w:ascii="宋体" w:eastAsia="宋体" w:hAnsi="宋体" w:cs="宋体" w:hint="eastAsia"/>
        </w:rPr>
        <w:t>国际油价</w:t>
      </w:r>
      <w:r>
        <w:t xml:space="preserve"> </w:t>
      </w:r>
      <w:r>
        <w:rPr>
          <w:rFonts w:ascii="宋体" w:eastAsia="宋体" w:hAnsi="宋体" w:cs="宋体" w:hint="eastAsia"/>
        </w:rPr>
        <w:t>查询</w:t>
      </w:r>
    </w:p>
    <w:p w:rsidR="008E7D5F" w:rsidRDefault="008E7D5F" w:rsidP="008E7D5F">
      <w:r>
        <w:t>IMINE2-C-052</w:t>
      </w:r>
      <w:r>
        <w:tab/>
      </w:r>
      <w:r>
        <w:rPr>
          <w:rFonts w:ascii="宋体" w:eastAsia="宋体" w:hAnsi="宋体" w:cs="宋体" w:hint="eastAsia"/>
        </w:rPr>
        <w:t>国际油价</w:t>
      </w:r>
      <w:r>
        <w:t xml:space="preserve"> </w:t>
      </w:r>
      <w:r>
        <w:rPr>
          <w:rFonts w:ascii="宋体" w:eastAsia="宋体" w:hAnsi="宋体" w:cs="宋体" w:hint="eastAsia"/>
        </w:rPr>
        <w:t>油价格</w:t>
      </w:r>
    </w:p>
    <w:p w:rsidR="008E7D5F" w:rsidRDefault="008E7D5F" w:rsidP="008E7D5F">
      <w:r>
        <w:t>IMINE2-C-052</w:t>
      </w:r>
      <w:r>
        <w:tab/>
      </w:r>
      <w:r>
        <w:rPr>
          <w:rFonts w:ascii="宋体" w:eastAsia="宋体" w:hAnsi="宋体" w:cs="宋体" w:hint="eastAsia"/>
        </w:rPr>
        <w:t>国际油价</w:t>
      </w:r>
      <w:r>
        <w:t xml:space="preserve"> </w:t>
      </w:r>
      <w:r>
        <w:rPr>
          <w:rFonts w:ascii="宋体" w:eastAsia="宋体" w:hAnsi="宋体" w:cs="宋体" w:hint="eastAsia"/>
        </w:rPr>
        <w:t>周国内迎连</w:t>
      </w:r>
    </w:p>
    <w:p w:rsidR="008E7D5F" w:rsidRDefault="008E7D5F" w:rsidP="008E7D5F">
      <w:r>
        <w:t>IMINE2-C-052</w:t>
      </w:r>
      <w:r>
        <w:tab/>
      </w:r>
      <w:r>
        <w:rPr>
          <w:rFonts w:ascii="宋体" w:eastAsia="宋体" w:hAnsi="宋体" w:cs="宋体" w:hint="eastAsia"/>
        </w:rPr>
        <w:t>国际油价</w:t>
      </w:r>
      <w:r>
        <w:t xml:space="preserve"> </w:t>
      </w:r>
      <w:r>
        <w:rPr>
          <w:rFonts w:ascii="宋体" w:eastAsia="宋体" w:hAnsi="宋体" w:cs="宋体" w:hint="eastAsia"/>
        </w:rPr>
        <w:t>反弹</w:t>
      </w:r>
    </w:p>
    <w:p w:rsidR="008E7D5F" w:rsidRDefault="008E7D5F" w:rsidP="008E7D5F">
      <w:r>
        <w:t>IMINE2-C-052</w:t>
      </w:r>
      <w:r>
        <w:tab/>
      </w:r>
      <w:r>
        <w:rPr>
          <w:rFonts w:ascii="宋体" w:eastAsia="宋体" w:hAnsi="宋体" w:cs="宋体" w:hint="eastAsia"/>
        </w:rPr>
        <w:t>国际油价</w:t>
      </w:r>
      <w:r>
        <w:t xml:space="preserve"> </w:t>
      </w:r>
      <w:r>
        <w:rPr>
          <w:rFonts w:ascii="宋体" w:eastAsia="宋体" w:hAnsi="宋体" w:cs="宋体" w:hint="eastAsia"/>
        </w:rPr>
        <w:t>调整最新消息</w:t>
      </w:r>
    </w:p>
    <w:p w:rsidR="008E7D5F" w:rsidRDefault="008E7D5F" w:rsidP="008E7D5F">
      <w:r>
        <w:t>IMINE2-C-052</w:t>
      </w:r>
      <w:r>
        <w:tab/>
      </w:r>
      <w:r>
        <w:rPr>
          <w:rFonts w:ascii="宋体" w:eastAsia="宋体" w:hAnsi="宋体" w:cs="宋体" w:hint="eastAsia"/>
        </w:rPr>
        <w:t>国际油价</w:t>
      </w:r>
      <w:r>
        <w:t xml:space="preserve"> </w:t>
      </w:r>
      <w:r>
        <w:rPr>
          <w:rFonts w:ascii="宋体" w:eastAsia="宋体" w:hAnsi="宋体" w:cs="宋体" w:hint="eastAsia"/>
        </w:rPr>
        <w:t>美元</w:t>
      </w:r>
    </w:p>
    <w:p w:rsidR="008E7D5F" w:rsidRDefault="008E7D5F" w:rsidP="008E7D5F">
      <w:r>
        <w:t>IMINE2-C-052</w:t>
      </w:r>
      <w:r>
        <w:tab/>
      </w:r>
      <w:r>
        <w:rPr>
          <w:rFonts w:ascii="宋体" w:eastAsia="宋体" w:hAnsi="宋体" w:cs="宋体" w:hint="eastAsia"/>
        </w:rPr>
        <w:t>国际油价</w:t>
      </w:r>
      <w:r>
        <w:t xml:space="preserve"> </w:t>
      </w:r>
      <w:r>
        <w:rPr>
          <w:rFonts w:ascii="宋体" w:eastAsia="宋体" w:hAnsi="宋体" w:cs="宋体" w:hint="eastAsia"/>
        </w:rPr>
        <w:t>承压</w:t>
      </w:r>
    </w:p>
    <w:p w:rsidR="008E7D5F" w:rsidRDefault="008E7D5F" w:rsidP="008E7D5F">
      <w:r>
        <w:t>IMINE2-C-052</w:t>
      </w:r>
      <w:r>
        <w:tab/>
      </w:r>
      <w:r>
        <w:rPr>
          <w:rFonts w:ascii="宋体" w:eastAsia="宋体" w:hAnsi="宋体" w:cs="宋体" w:hint="eastAsia"/>
        </w:rPr>
        <w:t>国际油价</w:t>
      </w:r>
      <w:r>
        <w:t xml:space="preserve"> </w:t>
      </w:r>
      <w:r>
        <w:rPr>
          <w:rFonts w:ascii="宋体" w:eastAsia="宋体" w:hAnsi="宋体" w:cs="宋体" w:hint="eastAsia"/>
        </w:rPr>
        <w:t>内周二迎大幅</w:t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大全</w:t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巧虎</w:t>
      </w:r>
      <w:r w:rsidR="00D026DE">
        <w:rPr>
          <w:rStyle w:val="a5"/>
          <w:rFonts w:ascii="宋体" w:eastAsia="宋体" w:hAnsi="宋体" w:cs="宋体"/>
        </w:rPr>
        <w:footnoteReference w:id="66"/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手游三界奇缘</w:t>
      </w:r>
      <w:r w:rsidR="00D026DE">
        <w:rPr>
          <w:rStyle w:val="a5"/>
          <w:rFonts w:ascii="宋体" w:eastAsia="宋体" w:hAnsi="宋体" w:cs="宋体"/>
        </w:rPr>
        <w:footnoteReference w:id="67"/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观看</w:t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攻略</w:t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20</w:t>
      </w:r>
      <w:r w:rsidR="00D026DE">
        <w:rPr>
          <w:rStyle w:val="a5"/>
        </w:rPr>
        <w:footnoteReference w:id="68"/>
      </w:r>
    </w:p>
    <w:p w:rsidR="008E7D5F" w:rsidRDefault="008E7D5F" w:rsidP="008E7D5F">
      <w:r>
        <w:lastRenderedPageBreak/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4399</w:t>
      </w:r>
    </w:p>
    <w:p w:rsidR="008E7D5F" w:rsidRDefault="008E7D5F" w:rsidP="008E7D5F">
      <w:r>
        <w:t>IMINE2-C-053</w:t>
      </w:r>
      <w:r>
        <w:tab/>
      </w:r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一年级</w:t>
      </w:r>
    </w:p>
    <w:p w:rsidR="008E7D5F" w:rsidRDefault="008E7D5F" w:rsidP="008E7D5F">
      <w:r>
        <w:t>IMINE2-C-053</w:t>
      </w:r>
      <w:r>
        <w:tab/>
      </w:r>
      <w:bookmarkStart w:id="3" w:name="OLE_LINK3"/>
      <w:r>
        <w:rPr>
          <w:rFonts w:ascii="宋体" w:eastAsia="宋体" w:hAnsi="宋体" w:cs="宋体" w:hint="eastAsia"/>
        </w:rPr>
        <w:t>巧虎智力答题</w:t>
      </w:r>
      <w:r>
        <w:t xml:space="preserve"> </w:t>
      </w:r>
      <w:r>
        <w:rPr>
          <w:rFonts w:ascii="宋体" w:eastAsia="宋体" w:hAnsi="宋体" w:cs="宋体" w:hint="eastAsia"/>
        </w:rPr>
        <w:t>寻仙器</w:t>
      </w:r>
      <w:bookmarkEnd w:id="3"/>
      <w:r w:rsidR="00D026DE">
        <w:rPr>
          <w:rStyle w:val="a5"/>
          <w:rFonts w:ascii="宋体" w:eastAsia="宋体" w:hAnsi="宋体" w:cs="宋体"/>
        </w:rPr>
        <w:footnoteReference w:id="69"/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qunar</w:t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热线</w:t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2</w:t>
      </w:r>
      <w:r>
        <w:rPr>
          <w:rFonts w:ascii="宋体" w:eastAsia="宋体" w:hAnsi="宋体" w:cs="宋体" w:hint="eastAsia"/>
        </w:rPr>
        <w:t>折起</w:t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推荐</w:t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北京杭州</w:t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提供链接</w:t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北京打折北京国际国际</w:t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市民</w:t>
      </w:r>
      <w:r w:rsidR="00D026DE">
        <w:rPr>
          <w:rStyle w:val="a5"/>
          <w:rFonts w:ascii="宋体" w:eastAsia="宋体" w:hAnsi="宋体" w:cs="宋体"/>
        </w:rPr>
        <w:footnoteReference w:id="70"/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全集网视频</w:t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购春节回家遭放鸽子</w:t>
      </w:r>
      <w:r w:rsidR="00D026DE">
        <w:rPr>
          <w:rStyle w:val="a5"/>
          <w:rFonts w:ascii="宋体" w:eastAsia="宋体" w:hAnsi="宋体" w:cs="宋体"/>
        </w:rPr>
        <w:footnoteReference w:id="71"/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取消预订电话是什么</w:t>
      </w:r>
    </w:p>
    <w:p w:rsidR="008E7D5F" w:rsidRDefault="008E7D5F" w:rsidP="008E7D5F">
      <w:r>
        <w:t>IMINE2-C-054</w:t>
      </w:r>
      <w:r>
        <w:tab/>
      </w:r>
      <w:r>
        <w:rPr>
          <w:rFonts w:ascii="宋体" w:eastAsia="宋体" w:hAnsi="宋体" w:cs="宋体" w:hint="eastAsia"/>
        </w:rPr>
        <w:t>去哪儿网机票查询</w:t>
      </w:r>
      <w:r>
        <w:t xml:space="preserve"> </w:t>
      </w:r>
      <w:r>
        <w:rPr>
          <w:rFonts w:ascii="宋体" w:eastAsia="宋体" w:hAnsi="宋体" w:cs="宋体" w:hint="eastAsia"/>
        </w:rPr>
        <w:t>旅行网取消</w:t>
      </w:r>
    </w:p>
    <w:p w:rsidR="008E7D5F" w:rsidRDefault="008E7D5F" w:rsidP="008E7D5F">
      <w:r>
        <w:t>IMINE2-C-055</w:t>
      </w:r>
      <w:r>
        <w:tab/>
      </w:r>
      <w:r>
        <w:rPr>
          <w:rFonts w:ascii="宋体" w:eastAsia="宋体" w:hAnsi="宋体" w:cs="宋体" w:hint="eastAsia"/>
        </w:rPr>
        <w:t>西祠胡同</w:t>
      </w:r>
      <w:r>
        <w:t xml:space="preserve"> </w:t>
      </w:r>
      <w:r>
        <w:rPr>
          <w:rFonts w:ascii="宋体" w:eastAsia="宋体" w:hAnsi="宋体" w:cs="宋体" w:hint="eastAsia"/>
        </w:rPr>
        <w:t>首页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最新章节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礼包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攻略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小说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xt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无弹窗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激活码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游戏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手卡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ol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领取</w:t>
      </w:r>
    </w:p>
    <w:p w:rsidR="008E7D5F" w:rsidRDefault="008E7D5F" w:rsidP="008E7D5F">
      <w:r>
        <w:t>IMINE2-C-056</w:t>
      </w:r>
      <w:r>
        <w:tab/>
      </w:r>
      <w:r>
        <w:rPr>
          <w:rFonts w:ascii="宋体" w:eastAsia="宋体" w:hAnsi="宋体" w:cs="宋体" w:hint="eastAsia"/>
        </w:rPr>
        <w:t>灵域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单田芳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红楼梦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在线收听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有声小说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演义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在线观看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田连元</w:t>
      </w:r>
    </w:p>
    <w:p w:rsidR="008E7D5F" w:rsidRDefault="008E7D5F" w:rsidP="008E7D5F">
      <w:r>
        <w:lastRenderedPageBreak/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</w:t>
      </w:r>
      <w:r>
        <w:rPr>
          <w:rFonts w:ascii="宋体" w:eastAsia="宋体" w:hAnsi="宋体" w:cs="宋体" w:hint="eastAsia"/>
        </w:rPr>
        <w:t>完整版</w:t>
      </w:r>
    </w:p>
    <w:p w:rsidR="008E7D5F" w:rsidRDefault="008E7D5F" w:rsidP="008E7D5F">
      <w:r>
        <w:t>IMINE2-C-057</w:t>
      </w:r>
      <w:r>
        <w:tab/>
      </w:r>
      <w:r>
        <w:rPr>
          <w:rFonts w:ascii="宋体" w:eastAsia="宋体" w:hAnsi="宋体" w:cs="宋体" w:hint="eastAsia"/>
        </w:rPr>
        <w:t>刘兰芳评书</w:t>
      </w:r>
      <w:r>
        <w:t xml:space="preserve"> 109</w:t>
      </w:r>
      <w:r>
        <w:rPr>
          <w:rFonts w:ascii="宋体" w:eastAsia="宋体" w:hAnsi="宋体" w:cs="宋体" w:hint="eastAsia"/>
        </w:rPr>
        <w:t>回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银行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会计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开票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打法介绍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娱乐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正确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规范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对照表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转换器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田字格</w:t>
      </w:r>
    </w:p>
    <w:p w:rsidR="008E7D5F" w:rsidRDefault="008E7D5F" w:rsidP="008E7D5F">
      <w:r>
        <w:t>IMINE2-C-058</w:t>
      </w:r>
      <w:r>
        <w:tab/>
      </w:r>
      <w:r>
        <w:rPr>
          <w:rFonts w:ascii="宋体" w:eastAsia="宋体" w:hAnsi="宋体" w:cs="宋体" w:hint="eastAsia"/>
        </w:rPr>
        <w:t>大写数字一到十</w:t>
      </w:r>
      <w:r>
        <w:t xml:space="preserve"> </w:t>
      </w:r>
      <w:r>
        <w:rPr>
          <w:rFonts w:ascii="宋体" w:eastAsia="宋体" w:hAnsi="宋体" w:cs="宋体" w:hint="eastAsia"/>
        </w:rPr>
        <w:t>阿拉伯中文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好看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皇冠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cf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个性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花样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火星文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专属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最新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动物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频道</w:t>
      </w:r>
    </w:p>
    <w:p w:rsidR="008E7D5F" w:rsidRDefault="008E7D5F" w:rsidP="008E7D5F">
      <w:r>
        <w:t>IMINE2-C-059</w:t>
      </w:r>
      <w:r>
        <w:tab/>
      </w:r>
      <w:r>
        <w:rPr>
          <w:rFonts w:ascii="宋体" w:eastAsia="宋体" w:hAnsi="宋体" w:cs="宋体" w:hint="eastAsia"/>
        </w:rPr>
        <w:t>特殊符号图案大全</w:t>
      </w:r>
      <w:r>
        <w:t xml:space="preserve"> </w:t>
      </w:r>
      <w:r>
        <w:rPr>
          <w:rFonts w:ascii="宋体" w:eastAsia="宋体" w:hAnsi="宋体" w:cs="宋体" w:hint="eastAsia"/>
        </w:rPr>
        <w:t>资料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路交通东路口违章记录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优行违章网全国历史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浙江省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记录全国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宁德市平台福州平台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提供网上缴纳违章罚款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照片大全江苏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站市交通管理局违章查</w:t>
      </w:r>
      <w:r w:rsidR="002E370B">
        <w:rPr>
          <w:rStyle w:val="a5"/>
          <w:rFonts w:ascii="宋体" w:eastAsia="宋体" w:hAnsi="宋体" w:cs="宋体"/>
        </w:rPr>
        <w:footnoteReference w:id="72"/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山东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西安市网提供网上缴纳</w:t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鄂</w:t>
      </w:r>
      <w:r>
        <w:t>kc1</w:t>
      </w:r>
      <w:r>
        <w:rPr>
          <w:rFonts w:ascii="宋体" w:eastAsia="宋体" w:hAnsi="宋体" w:cs="宋体" w:hint="eastAsia"/>
        </w:rPr>
        <w:t>遵义市路</w:t>
      </w:r>
      <w:r w:rsidR="00CE68C2">
        <w:rPr>
          <w:rStyle w:val="a5"/>
          <w:rFonts w:ascii="宋体" w:eastAsia="宋体" w:hAnsi="宋体" w:cs="宋体"/>
        </w:rPr>
        <w:footnoteReference w:id="73"/>
      </w:r>
    </w:p>
    <w:p w:rsidR="008E7D5F" w:rsidRDefault="008E7D5F" w:rsidP="008E7D5F">
      <w:r>
        <w:t>IMINE2-C-060</w:t>
      </w:r>
      <w:r>
        <w:tab/>
      </w:r>
      <w:r>
        <w:rPr>
          <w:rFonts w:ascii="宋体" w:eastAsia="宋体" w:hAnsi="宋体" w:cs="宋体" w:hint="eastAsia"/>
        </w:rPr>
        <w:t>北京交通违章查询</w:t>
      </w:r>
      <w:r>
        <w:t xml:space="preserve"> </w:t>
      </w:r>
      <w:r>
        <w:rPr>
          <w:rFonts w:ascii="宋体" w:eastAsia="宋体" w:hAnsi="宋体" w:cs="宋体" w:hint="eastAsia"/>
        </w:rPr>
        <w:t>机动车违章代码</w:t>
      </w:r>
      <w:r w:rsidR="00CE68C2">
        <w:rPr>
          <w:rStyle w:val="a5"/>
          <w:rFonts w:ascii="宋体" w:eastAsia="宋体" w:hAnsi="宋体" w:cs="宋体"/>
        </w:rPr>
        <w:footnoteReference w:id="74"/>
      </w:r>
    </w:p>
    <w:p w:rsidR="008E7D5F" w:rsidRDefault="008E7D5F" w:rsidP="008E7D5F">
      <w:r>
        <w:lastRenderedPageBreak/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淘汰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鲁能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小组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8</w:t>
      </w:r>
      <w:r>
        <w:rPr>
          <w:rFonts w:ascii="宋体" w:eastAsia="宋体" w:hAnsi="宋体" w:cs="宋体" w:hint="eastAsia"/>
        </w:rPr>
        <w:t>强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中超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资格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足球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预测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对阵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双线飘红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录像</w:t>
      </w:r>
    </w:p>
    <w:p w:rsidR="008E7D5F" w:rsidRDefault="008E7D5F" w:rsidP="008E7D5F">
      <w:r>
        <w:t>IMINE2-C-061</w:t>
      </w:r>
      <w:r>
        <w:tab/>
      </w:r>
      <w:r>
        <w:rPr>
          <w:rFonts w:ascii="宋体" w:eastAsia="宋体" w:hAnsi="宋体" w:cs="宋体" w:hint="eastAsia"/>
        </w:rPr>
        <w:t>亚冠赛程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在线</w:t>
      </w:r>
      <w:r w:rsidR="00CE68C2">
        <w:rPr>
          <w:rStyle w:val="a5"/>
          <w:rFonts w:ascii="宋体" w:eastAsia="宋体" w:hAnsi="宋体" w:cs="宋体"/>
        </w:rPr>
        <w:footnoteReference w:id="75"/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平行语料库</w:t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讲究逻辑</w:t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教程</w:t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专业资格水平考试</w:t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knowit</w:t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繁体双向</w:t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酷俄语俄语谷歌俄</w:t>
      </w:r>
      <w:r w:rsidR="00CE68C2">
        <w:rPr>
          <w:rStyle w:val="a5"/>
          <w:rFonts w:ascii="宋体" w:eastAsia="宋体" w:hAnsi="宋体" w:cs="宋体"/>
        </w:rPr>
        <w:footnoteReference w:id="76"/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策略选择</w:t>
      </w:r>
      <w:r w:rsidR="00CE68C2">
        <w:rPr>
          <w:rStyle w:val="a5"/>
          <w:rFonts w:ascii="宋体" w:eastAsia="宋体" w:hAnsi="宋体" w:cs="宋体"/>
        </w:rPr>
        <w:footnoteReference w:id="77"/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名言成语古诗</w:t>
      </w:r>
    </w:p>
    <w:p w:rsidR="008E7D5F" w:rsidRDefault="008E7D5F" w:rsidP="008E7D5F">
      <w:r>
        <w:t>IMINE2-C-062</w:t>
      </w:r>
      <w:r>
        <w:tab/>
      </w:r>
      <w:r>
        <w:rPr>
          <w:rFonts w:ascii="宋体" w:eastAsia="宋体" w:hAnsi="宋体" w:cs="宋体" w:hint="eastAsia"/>
        </w:rPr>
        <w:t>汉英在线翻译</w:t>
      </w:r>
      <w:r>
        <w:t xml:space="preserve"> </w:t>
      </w:r>
      <w:r>
        <w:rPr>
          <w:rFonts w:ascii="宋体" w:eastAsia="宋体" w:hAnsi="宋体" w:cs="宋体" w:hint="eastAsia"/>
        </w:rPr>
        <w:t>国语版道句子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预告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摩托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西瓜影音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游戏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男主角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mp</w:t>
      </w:r>
      <w:r w:rsidR="00CE68C2">
        <w:rPr>
          <w:rStyle w:val="a5"/>
        </w:rPr>
        <w:footnoteReference w:id="78"/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剧情介绍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歌曲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演员表</w:t>
      </w:r>
    </w:p>
    <w:p w:rsidR="008E7D5F" w:rsidRDefault="008E7D5F" w:rsidP="008E7D5F">
      <w:r>
        <w:t>IMINE2-C-063</w:t>
      </w:r>
      <w:r>
        <w:tab/>
      </w:r>
      <w:r>
        <w:rPr>
          <w:rFonts w:ascii="宋体" w:eastAsia="宋体" w:hAnsi="宋体" w:cs="宋体" w:hint="eastAsia"/>
        </w:rPr>
        <w:t>速度与激情</w:t>
      </w:r>
      <w:r>
        <w:t xml:space="preserve"> </w:t>
      </w:r>
      <w:r>
        <w:rPr>
          <w:rFonts w:ascii="宋体" w:eastAsia="宋体" w:hAnsi="宋体" w:cs="宋体" w:hint="eastAsia"/>
        </w:rPr>
        <w:t>迅雷下载</w:t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民间</w:t>
      </w:r>
    </w:p>
    <w:p w:rsidR="008E7D5F" w:rsidRDefault="008E7D5F" w:rsidP="008E7D5F">
      <w:r>
        <w:lastRenderedPageBreak/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大全高清图片资料</w:t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中国</w:t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文爱情</w:t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经典</w:t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清农业气象最新一期</w:t>
      </w:r>
      <w:r w:rsidR="00CE68C2">
        <w:rPr>
          <w:rStyle w:val="a5"/>
          <w:rFonts w:ascii="宋体" w:eastAsia="宋体" w:hAnsi="宋体" w:cs="宋体"/>
        </w:rPr>
        <w:footnoteReference w:id="79"/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歇后</w:t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下载无水印无水印</w:t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全集高清农业气象最新</w:t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资料天气免费图片下</w:t>
      </w:r>
      <w:r w:rsidR="00CE68C2">
        <w:rPr>
          <w:rStyle w:val="a5"/>
          <w:rFonts w:ascii="宋体" w:eastAsia="宋体" w:hAnsi="宋体" w:cs="宋体"/>
        </w:rPr>
        <w:footnoteReference w:id="80"/>
      </w:r>
    </w:p>
    <w:p w:rsidR="008E7D5F" w:rsidRDefault="008E7D5F" w:rsidP="008E7D5F">
      <w:r>
        <w:t>IMINE2-C-064</w:t>
      </w:r>
      <w:r>
        <w:tab/>
      </w:r>
      <w:r>
        <w:rPr>
          <w:rFonts w:ascii="宋体" w:eastAsia="宋体" w:hAnsi="宋体" w:cs="宋体" w:hint="eastAsia"/>
        </w:rPr>
        <w:t>谚语大全</w:t>
      </w:r>
      <w:r>
        <w:t xml:space="preserve"> </w:t>
      </w:r>
      <w:r>
        <w:rPr>
          <w:rFonts w:ascii="宋体" w:eastAsia="宋体" w:hAnsi="宋体" w:cs="宋体" w:hint="eastAsia"/>
        </w:rPr>
        <w:t>高清图片资料天气免费</w:t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浏览</w:t>
      </w:r>
      <w:r w:rsidR="003703A9">
        <w:rPr>
          <w:rStyle w:val="a5"/>
          <w:rFonts w:ascii="宋体" w:eastAsia="宋体" w:hAnsi="宋体" w:cs="宋体"/>
        </w:rPr>
        <w:footnoteReference w:id="81"/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安卓</w:t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手机</w:t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恶意</w:t>
      </w:r>
      <w:r>
        <w:t>exe</w:t>
      </w:r>
      <w:r>
        <w:rPr>
          <w:rFonts w:ascii="宋体" w:eastAsia="宋体" w:hAnsi="宋体" w:cs="宋体" w:hint="eastAsia"/>
        </w:rPr>
        <w:t>文件时</w:t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翻墙插件红杏破解</w:t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中文</w:t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稳定绿色便携版软件</w:t>
      </w:r>
      <w:r w:rsidR="003703A9">
        <w:rPr>
          <w:rStyle w:val="a5"/>
          <w:rFonts w:ascii="宋体" w:eastAsia="宋体" w:hAnsi="宋体" w:cs="宋体"/>
        </w:rPr>
        <w:footnoteReference w:id="82"/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稳定版含大量修复改进</w:t>
      </w:r>
      <w:r w:rsidR="003703A9">
        <w:rPr>
          <w:rStyle w:val="a5"/>
          <w:rFonts w:ascii="宋体" w:eastAsia="宋体" w:hAnsi="宋体" w:cs="宋体"/>
        </w:rPr>
        <w:footnoteReference w:id="83"/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win7</w:t>
      </w:r>
      <w:r>
        <w:rPr>
          <w:rFonts w:ascii="宋体" w:eastAsia="宋体" w:hAnsi="宋体" w:cs="宋体" w:hint="eastAsia"/>
        </w:rPr>
        <w:t>谷歌</w:t>
      </w:r>
      <w:r>
        <w:t>37</w:t>
      </w:r>
      <w:r>
        <w:rPr>
          <w:rFonts w:ascii="宋体" w:eastAsia="宋体" w:hAnsi="宋体" w:cs="宋体" w:hint="eastAsia"/>
        </w:rPr>
        <w:t>维护</w:t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软件谷歌稳定</w:t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</w:t>
      </w:r>
      <w:r>
        <w:rPr>
          <w:rFonts w:ascii="宋体" w:eastAsia="宋体" w:hAnsi="宋体" w:cs="宋体" w:hint="eastAsia"/>
        </w:rPr>
        <w:t>神盾安全神盾</w:t>
      </w:r>
    </w:p>
    <w:p w:rsidR="008E7D5F" w:rsidRDefault="008E7D5F" w:rsidP="008E7D5F">
      <w:r>
        <w:t>IMINE2-C-065</w:t>
      </w:r>
      <w:r>
        <w:tab/>
        <w:t>chrome</w:t>
      </w:r>
      <w:r>
        <w:rPr>
          <w:rFonts w:ascii="宋体" w:eastAsia="宋体" w:hAnsi="宋体" w:cs="宋体" w:hint="eastAsia"/>
        </w:rPr>
        <w:t>浏览器官方下载</w:t>
      </w:r>
      <w:r>
        <w:t xml:space="preserve"> 89stab</w:t>
      </w:r>
      <w:r w:rsidR="003703A9">
        <w:rPr>
          <w:rStyle w:val="a5"/>
        </w:rPr>
        <w:footnoteReference w:id="84"/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优酷</w:t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西瓜影音</w:t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正在播放</w:t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电视剧</w:t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百度影音</w:t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proofErr w:type="gramStart"/>
      <w:r>
        <w:t>tv</w:t>
      </w:r>
      <w:proofErr w:type="gramEnd"/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xigua</w:t>
      </w:r>
      <w:r w:rsidR="002E370B">
        <w:rPr>
          <w:rStyle w:val="a5"/>
        </w:rPr>
        <w:footnoteReference w:id="85"/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土豆</w:t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吉吉影音</w:t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房客</w:t>
      </w:r>
    </w:p>
    <w:p w:rsidR="008E7D5F" w:rsidRDefault="008E7D5F" w:rsidP="008E7D5F">
      <w:r>
        <w:t>IMINE2-C-066</w:t>
      </w:r>
      <w:r>
        <w:tab/>
      </w:r>
      <w:r>
        <w:rPr>
          <w:rFonts w:ascii="宋体" w:eastAsia="宋体" w:hAnsi="宋体" w:cs="宋体" w:hint="eastAsia"/>
        </w:rPr>
        <w:t>爱回家粤语</w:t>
      </w:r>
      <w:r>
        <w:t xml:space="preserve"> </w:t>
      </w:r>
      <w:r>
        <w:rPr>
          <w:rFonts w:ascii="宋体" w:eastAsia="宋体" w:hAnsi="宋体" w:cs="宋体" w:hint="eastAsia"/>
        </w:rPr>
        <w:t>国语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lastRenderedPageBreak/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最新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播放器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201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快乐大本营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金鹰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百度影音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现场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完整版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节目表</w:t>
      </w:r>
    </w:p>
    <w:p w:rsidR="008E7D5F" w:rsidRDefault="008E7D5F" w:rsidP="008E7D5F">
      <w:r>
        <w:t>IMINE2-C-067</w:t>
      </w:r>
      <w:r>
        <w:tab/>
      </w:r>
      <w:r>
        <w:rPr>
          <w:rFonts w:ascii="宋体" w:eastAsia="宋体" w:hAnsi="宋体" w:cs="宋体" w:hint="eastAsia"/>
        </w:rPr>
        <w:t>芒果台直播</w:t>
      </w:r>
      <w:r>
        <w:t xml:space="preserve"> </w:t>
      </w:r>
      <w:r>
        <w:rPr>
          <w:rFonts w:ascii="宋体" w:eastAsia="宋体" w:hAnsi="宋体" w:cs="宋体" w:hint="eastAsia"/>
        </w:rPr>
        <w:t>网络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深圳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时刻表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台湾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流程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放票时间段国语版订购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星级酒店预订订房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飞机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百度影音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视频铁道部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合福线路图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抢火车票西瓜影音</w:t>
      </w:r>
    </w:p>
    <w:p w:rsidR="008E7D5F" w:rsidRDefault="008E7D5F" w:rsidP="008E7D5F">
      <w:r>
        <w:t>IMINE2-C-068</w:t>
      </w:r>
      <w:r>
        <w:tab/>
      </w:r>
      <w:r>
        <w:rPr>
          <w:rFonts w:ascii="宋体" w:eastAsia="宋体" w:hAnsi="宋体" w:cs="宋体" w:hint="eastAsia"/>
        </w:rPr>
        <w:t>高铁网上订票官网</w:t>
      </w:r>
      <w:r>
        <w:t xml:space="preserve"> </w:t>
      </w:r>
      <w:r>
        <w:rPr>
          <w:rFonts w:ascii="宋体" w:eastAsia="宋体" w:hAnsi="宋体" w:cs="宋体" w:hint="eastAsia"/>
        </w:rPr>
        <w:t>厦深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结婚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公司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吉时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注意事项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一览表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北京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入宅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中国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乔迁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开业</w:t>
      </w:r>
    </w:p>
    <w:p w:rsidR="008E7D5F" w:rsidRDefault="008E7D5F" w:rsidP="008E7D5F">
      <w:r>
        <w:t>IMINE2-C-069</w:t>
      </w:r>
      <w:r>
        <w:tab/>
      </w:r>
      <w:r>
        <w:rPr>
          <w:rFonts w:ascii="宋体" w:eastAsia="宋体" w:hAnsi="宋体" w:cs="宋体" w:hint="eastAsia"/>
        </w:rPr>
        <w:t>搬家吉日查询</w:t>
      </w:r>
      <w:r>
        <w:t xml:space="preserve"> </w:t>
      </w:r>
      <w:r>
        <w:rPr>
          <w:rFonts w:ascii="宋体" w:eastAsia="宋体" w:hAnsi="宋体" w:cs="宋体" w:hint="eastAsia"/>
        </w:rPr>
        <w:t>好日子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手机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最新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软件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腾讯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炫舞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飞车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暴风</w:t>
      </w:r>
    </w:p>
    <w:p w:rsidR="008E7D5F" w:rsidRDefault="008E7D5F" w:rsidP="008E7D5F">
      <w:r>
        <w:lastRenderedPageBreak/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安装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浏览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绿色</w:t>
      </w:r>
    </w:p>
    <w:p w:rsidR="008E7D5F" w:rsidRDefault="008E7D5F" w:rsidP="008E7D5F">
      <w:r>
        <w:t>IMINE2-C-070</w:t>
      </w:r>
      <w:r>
        <w:tab/>
        <w:t>qq</w:t>
      </w:r>
      <w:r>
        <w:rPr>
          <w:rFonts w:ascii="宋体" w:eastAsia="宋体" w:hAnsi="宋体" w:cs="宋体" w:hint="eastAsia"/>
        </w:rPr>
        <w:t>影音官方下载</w:t>
      </w:r>
      <w:r>
        <w:t xml:space="preserve"> </w:t>
      </w:r>
      <w:r>
        <w:rPr>
          <w:rFonts w:ascii="宋体" w:eastAsia="宋体" w:hAnsi="宋体" w:cs="宋体" w:hint="eastAsia"/>
        </w:rPr>
        <w:t>电影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每日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开放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中国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今日</w:t>
      </w:r>
      <w:r w:rsidR="003703A9">
        <w:rPr>
          <w:rStyle w:val="a5"/>
          <w:rFonts w:ascii="宋体" w:eastAsia="宋体" w:hAnsi="宋体" w:cs="宋体"/>
        </w:rPr>
        <w:footnoteReference w:id="86"/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管理有限公司公告系列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行情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广发管理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发管理有限公司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代销机构公告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广发改革混合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3</w:t>
      </w:r>
      <w:r>
        <w:rPr>
          <w:rFonts w:ascii="宋体" w:eastAsia="宋体" w:hAnsi="宋体" w:cs="宋体" w:hint="eastAsia"/>
        </w:rPr>
        <w:t>团购网五月新活动</w:t>
      </w:r>
    </w:p>
    <w:p w:rsidR="008E7D5F" w:rsidRDefault="008E7D5F" w:rsidP="008E7D5F">
      <w:r>
        <w:t>IMINE2-C-071</w:t>
      </w:r>
      <w:r>
        <w:tab/>
        <w:t>270005</w:t>
      </w:r>
      <w:r>
        <w:rPr>
          <w:rFonts w:ascii="宋体" w:eastAsia="宋体" w:hAnsi="宋体" w:cs="宋体" w:hint="eastAsia"/>
        </w:rPr>
        <w:t>基金今天净值</w:t>
      </w:r>
      <w:r>
        <w:t xml:space="preserve"> </w:t>
      </w:r>
      <w:r>
        <w:rPr>
          <w:rFonts w:ascii="宋体" w:eastAsia="宋体" w:hAnsi="宋体" w:cs="宋体" w:hint="eastAsia"/>
        </w:rPr>
        <w:t>发增加首创证券旗下部</w:t>
      </w:r>
      <w:r w:rsidR="003703A9">
        <w:rPr>
          <w:rStyle w:val="a5"/>
          <w:rFonts w:ascii="宋体" w:eastAsia="宋体" w:hAnsi="宋体" w:cs="宋体"/>
        </w:rPr>
        <w:footnoteReference w:id="87"/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中文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好玩</w:t>
      </w:r>
      <w:r w:rsidR="00681FB0">
        <w:rPr>
          <w:rStyle w:val="a5"/>
          <w:rFonts w:ascii="宋体" w:eastAsia="宋体" w:hAnsi="宋体" w:cs="宋体"/>
        </w:rPr>
        <w:footnoteReference w:id="88"/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捕鱼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市场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排行榜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 w:rsidR="003703A9">
        <w:t>a</w:t>
      </w:r>
      <w:r>
        <w:t>pk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论坛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应用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最新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频道</w:t>
      </w:r>
    </w:p>
    <w:p w:rsidR="008E7D5F" w:rsidRDefault="008E7D5F" w:rsidP="008E7D5F">
      <w:r>
        <w:t>IMINE2-C-072</w:t>
      </w:r>
      <w:r>
        <w:tab/>
      </w:r>
      <w:r>
        <w:rPr>
          <w:rFonts w:ascii="宋体" w:eastAsia="宋体" w:hAnsi="宋体" w:cs="宋体" w:hint="eastAsia"/>
        </w:rPr>
        <w:t>安卓游戏下载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血</w:t>
      </w:r>
      <w:r w:rsidR="00681FB0">
        <w:rPr>
          <w:rFonts w:ascii="宋体" w:eastAsia="宋体" w:hAnsi="宋体" w:cs="宋体" w:hint="eastAsia"/>
          <w:lang w:eastAsia="zh-CN"/>
        </w:rPr>
        <w:t>与</w:t>
      </w:r>
      <w:r>
        <w:rPr>
          <w:rFonts w:ascii="宋体" w:eastAsia="宋体" w:hAnsi="宋体" w:cs="宋体" w:hint="eastAsia"/>
        </w:rPr>
        <w:t>沙</w:t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电视</w:t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百度影音</w:t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三季</w:t>
      </w:r>
      <w:r w:rsidR="00681FB0">
        <w:rPr>
          <w:rStyle w:val="a5"/>
          <w:rFonts w:ascii="宋体" w:eastAsia="宋体" w:hAnsi="宋体" w:cs="宋体"/>
        </w:rPr>
        <w:footnoteReference w:id="89"/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优酷</w:t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一季</w:t>
      </w:r>
      <w:r w:rsidR="00681FB0">
        <w:rPr>
          <w:rStyle w:val="a5"/>
          <w:rFonts w:ascii="宋体" w:eastAsia="宋体" w:hAnsi="宋体" w:cs="宋体"/>
        </w:rPr>
        <w:footnoteReference w:id="90"/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完整版</w:t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西瓜影音</w:t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lastRenderedPageBreak/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迅雷下载</w:t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proofErr w:type="gramStart"/>
      <w:r>
        <w:t>spartacus</w:t>
      </w:r>
      <w:proofErr w:type="gramEnd"/>
      <w:r w:rsidR="00681FB0">
        <w:rPr>
          <w:rStyle w:val="a5"/>
        </w:rPr>
        <w:footnoteReference w:id="91"/>
      </w:r>
    </w:p>
    <w:p w:rsidR="008E7D5F" w:rsidRDefault="008E7D5F" w:rsidP="008E7D5F">
      <w:r>
        <w:t>IMINE2-C-073</w:t>
      </w:r>
      <w:r>
        <w:tab/>
      </w:r>
      <w:r>
        <w:rPr>
          <w:rFonts w:ascii="宋体" w:eastAsia="宋体" w:hAnsi="宋体" w:cs="宋体" w:hint="eastAsia"/>
        </w:rPr>
        <w:t>斯巴达克斯第二季</w:t>
      </w:r>
      <w:r>
        <w:t xml:space="preserve"> </w:t>
      </w:r>
      <w:r>
        <w:rPr>
          <w:rFonts w:ascii="宋体" w:eastAsia="宋体" w:hAnsi="宋体" w:cs="宋体" w:hint="eastAsia"/>
        </w:rPr>
        <w:t>欧美</w:t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mp</w:t>
      </w:r>
      <w:r w:rsidR="00681FB0">
        <w:t>3</w:t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</w:t>
      </w:r>
      <w:r>
        <w:rPr>
          <w:rFonts w:ascii="宋体" w:eastAsia="宋体" w:hAnsi="宋体" w:cs="宋体" w:hint="eastAsia"/>
        </w:rPr>
        <w:t>在线收听</w:t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</w:t>
      </w:r>
      <w:r>
        <w:rPr>
          <w:rFonts w:ascii="宋体" w:eastAsia="宋体" w:hAnsi="宋体" w:cs="宋体" w:hint="eastAsia"/>
        </w:rPr>
        <w:t>薛刚反唐简历</w:t>
      </w:r>
      <w:r w:rsidR="00681FB0">
        <w:rPr>
          <w:rStyle w:val="a5"/>
          <w:rFonts w:ascii="宋体" w:eastAsia="宋体" w:hAnsi="宋体" w:cs="宋体"/>
        </w:rPr>
        <w:footnoteReference w:id="92"/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</w:t>
      </w:r>
      <w:r>
        <w:rPr>
          <w:rFonts w:ascii="宋体" w:eastAsia="宋体" w:hAnsi="宋体" w:cs="宋体" w:hint="eastAsia"/>
        </w:rPr>
        <w:t>楚汉争雄</w:t>
      </w:r>
    </w:p>
    <w:p w:rsidR="008E7D5F" w:rsidRDefault="008E7D5F" w:rsidP="008E7D5F">
      <w:pPr>
        <w:rPr>
          <w:lang w:eastAsia="zh-CN"/>
        </w:rPr>
      </w:pPr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</w:t>
      </w:r>
      <w:r>
        <w:rPr>
          <w:rFonts w:ascii="宋体" w:eastAsia="宋体" w:hAnsi="宋体" w:cs="宋体" w:hint="eastAsia"/>
        </w:rPr>
        <w:t>图片大</w:t>
      </w:r>
      <w:r w:rsidR="00681FB0">
        <w:rPr>
          <w:rFonts w:ascii="宋体" w:eastAsia="宋体" w:hAnsi="宋体" w:cs="宋体" w:hint="eastAsia"/>
          <w:lang w:eastAsia="zh-CN"/>
        </w:rPr>
        <w:t>全</w:t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20</w:t>
      </w:r>
      <w:r>
        <w:rPr>
          <w:rFonts w:ascii="宋体" w:eastAsia="宋体" w:hAnsi="宋体" w:cs="宋体" w:hint="eastAsia"/>
        </w:rPr>
        <w:t>回</w:t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  <w:r w:rsidR="00681FB0">
        <w:rPr>
          <w:rStyle w:val="a5"/>
          <w:rFonts w:ascii="宋体" w:eastAsia="宋体" w:hAnsi="宋体" w:cs="宋体"/>
        </w:rPr>
        <w:footnoteReference w:id="93"/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</w:t>
      </w:r>
      <w:r>
        <w:rPr>
          <w:rFonts w:ascii="宋体" w:eastAsia="宋体" w:hAnsi="宋体" w:cs="宋体" w:hint="eastAsia"/>
        </w:rPr>
        <w:t>有声小说</w:t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</w:t>
      </w:r>
      <w:r>
        <w:rPr>
          <w:rFonts w:ascii="宋体" w:eastAsia="宋体" w:hAnsi="宋体" w:cs="宋体" w:hint="eastAsia"/>
        </w:rPr>
        <w:t>播音</w:t>
      </w:r>
    </w:p>
    <w:p w:rsidR="008E7D5F" w:rsidRDefault="008E7D5F" w:rsidP="008E7D5F">
      <w:r>
        <w:t>IMINE2-C-074</w:t>
      </w:r>
      <w:r>
        <w:tab/>
      </w:r>
      <w:r>
        <w:rPr>
          <w:rFonts w:ascii="宋体" w:eastAsia="宋体" w:hAnsi="宋体" w:cs="宋体" w:hint="eastAsia"/>
        </w:rPr>
        <w:t>白眉大侠单田芳</w:t>
      </w:r>
      <w:r>
        <w:t xml:space="preserve"> </w:t>
      </w:r>
      <w:r>
        <w:rPr>
          <w:rFonts w:ascii="宋体" w:eastAsia="宋体" w:hAnsi="宋体" w:cs="宋体" w:hint="eastAsia"/>
        </w:rPr>
        <w:t>在线试听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评测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官网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配置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note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最新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贴膜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移动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像素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平板</w:t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桌面图标变成</w:t>
      </w:r>
      <w:r w:rsidR="00681FB0">
        <w:rPr>
          <w:rStyle w:val="a5"/>
          <w:rFonts w:ascii="宋体" w:eastAsia="宋体" w:hAnsi="宋体" w:cs="宋体"/>
        </w:rPr>
        <w:footnoteReference w:id="94"/>
      </w:r>
    </w:p>
    <w:p w:rsidR="008E7D5F" w:rsidRDefault="008E7D5F" w:rsidP="008E7D5F">
      <w:r>
        <w:t>IMINE2-C-075</w:t>
      </w:r>
      <w:r>
        <w:tab/>
      </w:r>
      <w:r>
        <w:rPr>
          <w:rFonts w:ascii="宋体" w:eastAsia="宋体" w:hAnsi="宋体" w:cs="宋体" w:hint="eastAsia"/>
        </w:rPr>
        <w:t>小米</w:t>
      </w:r>
      <w:r>
        <w:t>4</w:t>
      </w:r>
      <w:r>
        <w:rPr>
          <w:rFonts w:ascii="宋体" w:eastAsia="宋体" w:hAnsi="宋体" w:cs="宋体" w:hint="eastAsia"/>
        </w:rPr>
        <w:t>怎么样</w:t>
      </w:r>
      <w:r>
        <w:t xml:space="preserve"> </w:t>
      </w:r>
      <w:r>
        <w:rPr>
          <w:rFonts w:ascii="宋体" w:eastAsia="宋体" w:hAnsi="宋体" w:cs="宋体" w:hint="eastAsia"/>
        </w:rPr>
        <w:t>线观看</w:t>
      </w:r>
      <w:r w:rsidR="00681FB0">
        <w:rPr>
          <w:rStyle w:val="a5"/>
          <w:rFonts w:ascii="宋体" w:eastAsia="宋体" w:hAnsi="宋体" w:cs="宋体"/>
        </w:rPr>
        <w:footnoteReference w:id="95"/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千余家门店上线美团</w:t>
      </w:r>
      <w:r w:rsidR="00681FB0">
        <w:rPr>
          <w:rStyle w:val="a5"/>
          <w:rFonts w:ascii="宋体" w:eastAsia="宋体" w:hAnsi="宋体" w:cs="宋体"/>
        </w:rPr>
        <w:footnoteReference w:id="96"/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范围</w:t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完整版杭州饿</w:t>
      </w:r>
      <w:r w:rsidR="00681FB0">
        <w:rPr>
          <w:rStyle w:val="a5"/>
          <w:rFonts w:ascii="宋体" w:eastAsia="宋体" w:hAnsi="宋体" w:cs="宋体"/>
        </w:rPr>
        <w:footnoteReference w:id="97"/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麦当劳网上汉堡王</w:t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72</w:t>
      </w:r>
      <w:r>
        <w:rPr>
          <w:rFonts w:ascii="宋体" w:eastAsia="宋体" w:hAnsi="宋体" w:cs="宋体" w:hint="eastAsia"/>
        </w:rPr>
        <w:t>街</w:t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海必胜客网上必胜客</w:t>
      </w:r>
      <w:r w:rsidR="00681FB0">
        <w:rPr>
          <w:rStyle w:val="a5"/>
          <w:rFonts w:ascii="宋体" w:eastAsia="宋体" w:hAnsi="宋体" w:cs="宋体"/>
        </w:rPr>
        <w:footnoteReference w:id="98"/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午餐半</w:t>
      </w:r>
      <w:r w:rsidR="00681FB0">
        <w:rPr>
          <w:rStyle w:val="a5"/>
          <w:rFonts w:ascii="宋体" w:eastAsia="宋体" w:hAnsi="宋体" w:cs="宋体"/>
        </w:rPr>
        <w:footnoteReference w:id="99"/>
      </w:r>
    </w:p>
    <w:p w:rsidR="008E7D5F" w:rsidRDefault="008E7D5F" w:rsidP="008E7D5F">
      <w:r>
        <w:lastRenderedPageBreak/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找不到</w:t>
      </w:r>
      <w:r w:rsidR="00681FB0">
        <w:rPr>
          <w:rStyle w:val="a5"/>
          <w:rFonts w:ascii="宋体" w:eastAsia="宋体" w:hAnsi="宋体" w:cs="宋体"/>
        </w:rPr>
        <w:footnoteReference w:id="100"/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北京</w:t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酷高清视频在线观看</w:t>
      </w:r>
      <w:r w:rsidR="00681FB0">
        <w:rPr>
          <w:rStyle w:val="a5"/>
          <w:rFonts w:ascii="宋体" w:eastAsia="宋体" w:hAnsi="宋体" w:cs="宋体"/>
        </w:rPr>
        <w:footnoteReference w:id="101"/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桌面天津门</w:t>
      </w:r>
      <w:r w:rsidR="002E370B">
        <w:rPr>
          <w:rStyle w:val="a5"/>
          <w:rFonts w:ascii="宋体" w:eastAsia="宋体" w:hAnsi="宋体" w:cs="宋体"/>
        </w:rPr>
        <w:footnoteReference w:id="102"/>
      </w:r>
    </w:p>
    <w:p w:rsidR="008E7D5F" w:rsidRDefault="008E7D5F" w:rsidP="008E7D5F">
      <w:r>
        <w:t>IMINE2-C-076</w:t>
      </w:r>
      <w:r>
        <w:tab/>
      </w:r>
      <w:r>
        <w:rPr>
          <w:rFonts w:ascii="宋体" w:eastAsia="宋体" w:hAnsi="宋体" w:cs="宋体" w:hint="eastAsia"/>
        </w:rPr>
        <w:t>肯德基订餐</w:t>
      </w:r>
      <w:r>
        <w:t xml:space="preserve"> </w:t>
      </w:r>
      <w:r>
        <w:rPr>
          <w:rFonts w:ascii="宋体" w:eastAsia="宋体" w:hAnsi="宋体" w:cs="宋体" w:hint="eastAsia"/>
        </w:rPr>
        <w:t>门店上线美团外卖</w:t>
      </w:r>
    </w:p>
    <w:p w:rsidR="008E7D5F" w:rsidRDefault="008E7D5F" w:rsidP="008E7D5F">
      <w:r>
        <w:t>IMINE2-C-077</w:t>
      </w:r>
      <w:r>
        <w:tab/>
        <w:t xml:space="preserve">uber </w:t>
      </w:r>
      <w:r>
        <w:rPr>
          <w:rFonts w:ascii="宋体" w:eastAsia="宋体" w:hAnsi="宋体" w:cs="宋体" w:hint="eastAsia"/>
        </w:rPr>
        <w:t>中国</w:t>
      </w:r>
    </w:p>
    <w:p w:rsidR="008E7D5F" w:rsidRDefault="008E7D5F" w:rsidP="008E7D5F">
      <w:r>
        <w:t>IMINE2-C-077</w:t>
      </w:r>
      <w:r>
        <w:tab/>
        <w:t xml:space="preserve">uber </w:t>
      </w:r>
      <w:r>
        <w:rPr>
          <w:rFonts w:ascii="宋体" w:eastAsia="宋体" w:hAnsi="宋体" w:cs="宋体" w:hint="eastAsia"/>
        </w:rPr>
        <w:t>优步</w:t>
      </w:r>
    </w:p>
    <w:p w:rsidR="008E7D5F" w:rsidRDefault="008E7D5F" w:rsidP="008E7D5F">
      <w:r>
        <w:t>IMINE2-C-077</w:t>
      </w:r>
      <w:r>
        <w:tab/>
        <w:t xml:space="preserve">uber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IMINE2-C-077</w:t>
      </w:r>
      <w:r>
        <w:tab/>
        <w:t xml:space="preserve">uber </w:t>
      </w:r>
      <w:r>
        <w:rPr>
          <w:rFonts w:ascii="宋体" w:eastAsia="宋体" w:hAnsi="宋体" w:cs="宋体" w:hint="eastAsia"/>
        </w:rPr>
        <w:t>美元</w:t>
      </w:r>
    </w:p>
    <w:p w:rsidR="008E7D5F" w:rsidRDefault="008E7D5F" w:rsidP="008E7D5F">
      <w:r>
        <w:t>IMINE2-C-077</w:t>
      </w:r>
      <w:r>
        <w:tab/>
        <w:t xml:space="preserve">uber </w:t>
      </w:r>
      <w:r>
        <w:rPr>
          <w:rFonts w:ascii="宋体" w:eastAsia="宋体" w:hAnsi="宋体" w:cs="宋体" w:hint="eastAsia"/>
        </w:rPr>
        <w:t>数超出租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</w:t>
      </w:r>
      <w:r>
        <w:rPr>
          <w:rFonts w:ascii="宋体" w:eastAsia="宋体" w:hAnsi="宋体" w:cs="宋体" w:hint="eastAsia"/>
        </w:rPr>
        <w:t>特价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</w:t>
      </w:r>
      <w:r>
        <w:rPr>
          <w:rFonts w:ascii="宋体" w:eastAsia="宋体" w:hAnsi="宋体" w:cs="宋体" w:hint="eastAsia"/>
        </w:rPr>
        <w:t>电话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</w:t>
      </w:r>
      <w:r>
        <w:rPr>
          <w:rFonts w:ascii="宋体" w:eastAsia="宋体" w:hAnsi="宋体" w:cs="宋体" w:hint="eastAsia"/>
        </w:rPr>
        <w:t>攻略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</w:t>
      </w:r>
      <w:r>
        <w:rPr>
          <w:rFonts w:ascii="宋体" w:eastAsia="宋体" w:hAnsi="宋体" w:cs="宋体" w:hint="eastAsia"/>
        </w:rPr>
        <w:t>队平均服役时间</w:t>
      </w:r>
      <w:r>
        <w:t>3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</w:t>
      </w:r>
      <w:r>
        <w:rPr>
          <w:rFonts w:ascii="宋体" w:eastAsia="宋体" w:hAnsi="宋体" w:cs="宋体" w:hint="eastAsia"/>
        </w:rPr>
        <w:t>查询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</w:t>
      </w:r>
      <w:r>
        <w:rPr>
          <w:rFonts w:ascii="宋体" w:eastAsia="宋体" w:hAnsi="宋体" w:cs="宋体" w:hint="eastAsia"/>
        </w:rPr>
        <w:t>假日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</w:t>
      </w:r>
      <w:r>
        <w:rPr>
          <w:rFonts w:ascii="宋体" w:eastAsia="宋体" w:hAnsi="宋体" w:cs="宋体" w:hint="eastAsia"/>
        </w:rPr>
        <w:t>失联航机队平均服役</w:t>
      </w:r>
      <w:r w:rsidR="00681FB0">
        <w:rPr>
          <w:rStyle w:val="a5"/>
          <w:rFonts w:ascii="宋体" w:eastAsia="宋体" w:hAnsi="宋体" w:cs="宋体"/>
        </w:rPr>
        <w:footnoteReference w:id="103"/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201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</w:t>
      </w:r>
      <w:r>
        <w:rPr>
          <w:rFonts w:ascii="宋体" w:eastAsia="宋体" w:hAnsi="宋体" w:cs="宋体" w:hint="eastAsia"/>
        </w:rPr>
        <w:t>泰国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a320</w:t>
      </w:r>
    </w:p>
    <w:p w:rsidR="008E7D5F" w:rsidRDefault="008E7D5F" w:rsidP="008E7D5F">
      <w:r>
        <w:t>IMINE2-C-078</w:t>
      </w:r>
      <w:r>
        <w:tab/>
      </w:r>
      <w:r>
        <w:rPr>
          <w:rFonts w:ascii="宋体" w:eastAsia="宋体" w:hAnsi="宋体" w:cs="宋体" w:hint="eastAsia"/>
        </w:rPr>
        <w:t>亚航官网</w:t>
      </w:r>
      <w:r>
        <w:t xml:space="preserve"> </w:t>
      </w:r>
      <w:r>
        <w:rPr>
          <w:rFonts w:ascii="宋体" w:eastAsia="宋体" w:hAnsi="宋体" w:cs="宋体" w:hint="eastAsia"/>
        </w:rPr>
        <w:t>联航机队平均服役时间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可信网络可信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工作招聘淘宝在家淘宝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什么</w:t>
      </w:r>
      <w:r w:rsidR="005218E3">
        <w:rPr>
          <w:rStyle w:val="a5"/>
          <w:rFonts w:ascii="宋体" w:eastAsia="宋体" w:hAnsi="宋体" w:cs="宋体"/>
        </w:rPr>
        <w:footnoteReference w:id="104"/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孙悟空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论坛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会计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几种比较信得过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作招聘淘宝在家淘宝客</w:t>
      </w:r>
      <w:r w:rsidR="005218E3">
        <w:rPr>
          <w:rStyle w:val="a5"/>
          <w:rFonts w:ascii="宋体" w:eastAsia="宋体" w:hAnsi="宋体" w:cs="宋体"/>
        </w:rPr>
        <w:footnoteReference w:id="105"/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急聘网上工作招聘淘宝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走势图网络大全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工作招聘淘宝客服</w:t>
      </w:r>
    </w:p>
    <w:p w:rsidR="008E7D5F" w:rsidRDefault="008E7D5F" w:rsidP="008E7D5F">
      <w:r>
        <w:t>IMINE2-C-079</w:t>
      </w:r>
      <w:r>
        <w:tab/>
      </w:r>
      <w:r>
        <w:rPr>
          <w:rFonts w:ascii="宋体" w:eastAsia="宋体" w:hAnsi="宋体" w:cs="宋体" w:hint="eastAsia"/>
        </w:rPr>
        <w:t>威客兼职</w:t>
      </w:r>
      <w:r>
        <w:t xml:space="preserve"> </w:t>
      </w:r>
      <w:r>
        <w:rPr>
          <w:rFonts w:ascii="宋体" w:eastAsia="宋体" w:hAnsi="宋体" w:cs="宋体" w:hint="eastAsia"/>
        </w:rPr>
        <w:t>址导航</w:t>
      </w:r>
      <w:r>
        <w:t>hao</w:t>
      </w:r>
      <w:r>
        <w:rPr>
          <w:rFonts w:ascii="宋体" w:eastAsia="宋体" w:hAnsi="宋体" w:cs="宋体" w:hint="eastAsia"/>
        </w:rPr>
        <w:t>导航</w:t>
      </w:r>
      <w:r w:rsidR="005218E3">
        <w:rPr>
          <w:rStyle w:val="a5"/>
          <w:rFonts w:ascii="宋体" w:eastAsia="宋体" w:hAnsi="宋体" w:cs="宋体"/>
        </w:rPr>
        <w:footnoteReference w:id="106"/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深圳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费用</w:t>
      </w:r>
    </w:p>
    <w:p w:rsidR="008E7D5F" w:rsidRDefault="008E7D5F" w:rsidP="008E7D5F">
      <w:r>
        <w:lastRenderedPageBreak/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会计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bvi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流程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际商务有限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事务所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广州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咨询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查询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最新</w:t>
      </w:r>
    </w:p>
    <w:p w:rsidR="008E7D5F" w:rsidRDefault="008E7D5F" w:rsidP="008E7D5F">
      <w:r>
        <w:t>IMINE2-C-080</w:t>
      </w:r>
      <w:r>
        <w:tab/>
      </w:r>
      <w:r>
        <w:rPr>
          <w:rFonts w:ascii="宋体" w:eastAsia="宋体" w:hAnsi="宋体" w:cs="宋体" w:hint="eastAsia"/>
        </w:rPr>
        <w:t>注册香港公司</w:t>
      </w:r>
      <w:r>
        <w:t xml:space="preserve"> </w:t>
      </w:r>
      <w:r>
        <w:rPr>
          <w:rFonts w:ascii="宋体" w:eastAsia="宋体" w:hAnsi="宋体" w:cs="宋体" w:hint="eastAsia"/>
        </w:rPr>
        <w:t>企业中心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小说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游戏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最新章节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辰东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无弹窗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阅读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mp3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官方</w:t>
      </w:r>
    </w:p>
    <w:p w:rsidR="008E7D5F" w:rsidRDefault="008E7D5F" w:rsidP="008E7D5F">
      <w:r>
        <w:t>IMINE2-C-081</w:t>
      </w:r>
      <w:r>
        <w:tab/>
      </w:r>
      <w:r>
        <w:rPr>
          <w:rFonts w:ascii="宋体" w:eastAsia="宋体" w:hAnsi="宋体" w:cs="宋体" w:hint="eastAsia"/>
        </w:rPr>
        <w:t>完美世界</w:t>
      </w:r>
      <w:r>
        <w:t xml:space="preserve"> </w:t>
      </w:r>
      <w:r>
        <w:rPr>
          <w:rFonts w:ascii="宋体" w:eastAsia="宋体" w:hAnsi="宋体" w:cs="宋体" w:hint="eastAsia"/>
        </w:rPr>
        <w:t>手卡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投注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合买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分析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模拟投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查询开奖时间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中国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天吉网原天霁网</w:t>
      </w:r>
      <w:r>
        <w:t>9</w:t>
      </w:r>
      <w:r w:rsidR="007734CA">
        <w:rPr>
          <w:rStyle w:val="a5"/>
        </w:rPr>
        <w:footnoteReference w:id="107"/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霸主霸主</w:t>
      </w:r>
      <w:r>
        <w:t>6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专家完整预测专家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</w:t>
      </w:r>
      <w:r>
        <w:rPr>
          <w:rFonts w:ascii="宋体" w:eastAsia="宋体" w:hAnsi="宋体" w:cs="宋体" w:hint="eastAsia"/>
        </w:rPr>
        <w:t>数期预测</w:t>
      </w:r>
      <w:r>
        <w:t>2015</w:t>
      </w:r>
      <w:r>
        <w:rPr>
          <w:rFonts w:ascii="宋体" w:eastAsia="宋体" w:hAnsi="宋体" w:cs="宋体" w:hint="eastAsia"/>
        </w:rPr>
        <w:t>期数</w:t>
      </w:r>
    </w:p>
    <w:p w:rsidR="008E7D5F" w:rsidRDefault="008E7D5F" w:rsidP="008E7D5F">
      <w:r>
        <w:t>IMINE2-C-082</w:t>
      </w:r>
      <w:r>
        <w:tab/>
      </w:r>
      <w:r>
        <w:rPr>
          <w:rFonts w:ascii="宋体" w:eastAsia="宋体" w:hAnsi="宋体" w:cs="宋体" w:hint="eastAsia"/>
        </w:rPr>
        <w:t>双色球</w:t>
      </w:r>
      <w:r>
        <w:t xml:space="preserve"> 4</w:t>
      </w:r>
      <w:r>
        <w:rPr>
          <w:rFonts w:ascii="宋体" w:eastAsia="宋体" w:hAnsi="宋体" w:cs="宋体" w:hint="eastAsia"/>
        </w:rPr>
        <w:t>预测福彩</w:t>
      </w:r>
      <w:r>
        <w:t>2014</w:t>
      </w:r>
      <w:r w:rsidR="007734CA">
        <w:rPr>
          <w:rStyle w:val="a5"/>
        </w:rPr>
        <w:footnoteReference w:id="108"/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歌曲</w:t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完整版</w:t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刘欢</w:t>
      </w:r>
    </w:p>
    <w:p w:rsidR="008E7D5F" w:rsidRDefault="008E7D5F" w:rsidP="008E7D5F">
      <w:r>
        <w:lastRenderedPageBreak/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导师</w:t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余枫</w:t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海报</w:t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中国好</w:t>
      </w:r>
      <w:r w:rsidR="007734CA">
        <w:rPr>
          <w:rStyle w:val="a5"/>
          <w:rFonts w:ascii="宋体" w:eastAsia="宋体" w:hAnsi="宋体" w:cs="宋体"/>
        </w:rPr>
        <w:footnoteReference w:id="109"/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浙江卫视</w:t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学员</w:t>
      </w:r>
    </w:p>
    <w:p w:rsidR="008E7D5F" w:rsidRDefault="008E7D5F" w:rsidP="008E7D5F">
      <w:r>
        <w:t>IMINE2-C-083</w:t>
      </w:r>
      <w:r>
        <w:tab/>
      </w:r>
      <w:r>
        <w:rPr>
          <w:rFonts w:ascii="宋体" w:eastAsia="宋体" w:hAnsi="宋体" w:cs="宋体" w:hint="eastAsia"/>
        </w:rPr>
        <w:t>中国好声音</w:t>
      </w:r>
      <w:r>
        <w:t xml:space="preserve"> </w:t>
      </w:r>
      <w:r>
        <w:rPr>
          <w:rFonts w:ascii="宋体" w:eastAsia="宋体" w:hAnsi="宋体" w:cs="宋体" w:hint="eastAsia"/>
        </w:rPr>
        <w:t>总决赛</w:t>
      </w:r>
    </w:p>
    <w:p w:rsidR="008E7D5F" w:rsidRDefault="008E7D5F" w:rsidP="008E7D5F">
      <w:r>
        <w:t>IMINE2-C-084</w:t>
      </w:r>
      <w:r>
        <w:tab/>
      </w:r>
      <w:r>
        <w:rPr>
          <w:rFonts w:ascii="宋体" w:eastAsia="宋体" w:hAnsi="宋体" w:cs="宋体" w:hint="eastAsia"/>
        </w:rPr>
        <w:t>苹果</w:t>
      </w:r>
      <w:r>
        <w:t xml:space="preserve">6 </w:t>
      </w:r>
      <w:r>
        <w:rPr>
          <w:rFonts w:ascii="宋体" w:eastAsia="宋体" w:hAnsi="宋体" w:cs="宋体" w:hint="eastAsia"/>
        </w:rPr>
        <w:t>报价</w:t>
      </w:r>
    </w:p>
    <w:p w:rsidR="008E7D5F" w:rsidRDefault="008E7D5F" w:rsidP="008E7D5F">
      <w:r>
        <w:t>IMINE2-C-084</w:t>
      </w:r>
      <w:r>
        <w:tab/>
      </w:r>
      <w:r>
        <w:rPr>
          <w:rFonts w:ascii="宋体" w:eastAsia="宋体" w:hAnsi="宋体" w:cs="宋体" w:hint="eastAsia"/>
        </w:rPr>
        <w:t>苹果</w:t>
      </w:r>
      <w:r>
        <w:t>6 ios</w:t>
      </w:r>
    </w:p>
    <w:p w:rsidR="008E7D5F" w:rsidRDefault="008E7D5F" w:rsidP="008E7D5F">
      <w:r>
        <w:t>IMINE2-C-084</w:t>
      </w:r>
      <w:r>
        <w:tab/>
      </w:r>
      <w:r>
        <w:rPr>
          <w:rFonts w:ascii="宋体" w:eastAsia="宋体" w:hAnsi="宋体" w:cs="宋体" w:hint="eastAsia"/>
        </w:rPr>
        <w:t>苹果</w:t>
      </w:r>
      <w:r>
        <w:t xml:space="preserve">6 </w:t>
      </w:r>
      <w:r>
        <w:rPr>
          <w:rFonts w:ascii="宋体" w:eastAsia="宋体" w:hAnsi="宋体" w:cs="宋体" w:hint="eastAsia"/>
        </w:rPr>
        <w:t>一加</w:t>
      </w:r>
    </w:p>
    <w:p w:rsidR="008E7D5F" w:rsidRDefault="008E7D5F" w:rsidP="008E7D5F">
      <w:r>
        <w:t>IMINE2-C-084</w:t>
      </w:r>
      <w:r>
        <w:tab/>
      </w:r>
      <w:r>
        <w:rPr>
          <w:rFonts w:ascii="宋体" w:eastAsia="宋体" w:hAnsi="宋体" w:cs="宋体" w:hint="eastAsia"/>
        </w:rPr>
        <w:t>苹果</w:t>
      </w:r>
      <w:r>
        <w:t xml:space="preserve">6 </w:t>
      </w:r>
      <w:r>
        <w:rPr>
          <w:rFonts w:ascii="宋体" w:eastAsia="宋体" w:hAnsi="宋体" w:cs="宋体" w:hint="eastAsia"/>
        </w:rPr>
        <w:t>全新</w:t>
      </w:r>
      <w:r>
        <w:t>ipodtouc</w:t>
      </w:r>
    </w:p>
    <w:p w:rsidR="008E7D5F" w:rsidRDefault="008E7D5F" w:rsidP="008E7D5F">
      <w:r>
        <w:t>IMINE2-C-084</w:t>
      </w:r>
      <w:r>
        <w:tab/>
      </w:r>
      <w:r>
        <w:rPr>
          <w:rFonts w:ascii="宋体" w:eastAsia="宋体" w:hAnsi="宋体" w:cs="宋体" w:hint="eastAsia"/>
        </w:rPr>
        <w:t>苹果</w:t>
      </w:r>
      <w:r>
        <w:t>6 ipodtouch</w:t>
      </w:r>
      <w:r>
        <w:rPr>
          <w:rFonts w:ascii="宋体" w:eastAsia="宋体" w:hAnsi="宋体" w:cs="宋体" w:hint="eastAsia"/>
        </w:rPr>
        <w:t>拆</w:t>
      </w:r>
    </w:p>
    <w:p w:rsidR="008E7D5F" w:rsidRDefault="008E7D5F" w:rsidP="008E7D5F">
      <w:r>
        <w:t>IMINE2-C-084</w:t>
      </w:r>
      <w:r>
        <w:tab/>
      </w:r>
      <w:r>
        <w:rPr>
          <w:rFonts w:ascii="宋体" w:eastAsia="宋体" w:hAnsi="宋体" w:cs="宋体" w:hint="eastAsia"/>
        </w:rPr>
        <w:t>苹果</w:t>
      </w:r>
      <w:r>
        <w:t>6 ch</w:t>
      </w:r>
      <w:r>
        <w:rPr>
          <w:rFonts w:ascii="宋体" w:eastAsia="宋体" w:hAnsi="宋体" w:cs="宋体" w:hint="eastAsia"/>
        </w:rPr>
        <w:t>拆解处理器相同</w:t>
      </w:r>
      <w:r>
        <w:t>m</w:t>
      </w:r>
      <w:r w:rsidR="007734CA">
        <w:rPr>
          <w:rStyle w:val="a5"/>
        </w:rPr>
        <w:footnoteReference w:id="110"/>
      </w:r>
    </w:p>
    <w:p w:rsidR="008E7D5F" w:rsidRDefault="008E7D5F" w:rsidP="008E7D5F">
      <w:r>
        <w:t>IMINE2-C-084</w:t>
      </w:r>
      <w:r>
        <w:tab/>
      </w:r>
      <w:r>
        <w:rPr>
          <w:rFonts w:ascii="宋体" w:eastAsia="宋体" w:hAnsi="宋体" w:cs="宋体" w:hint="eastAsia"/>
        </w:rPr>
        <w:t>苹果</w:t>
      </w:r>
      <w:r>
        <w:t xml:space="preserve">6 </w:t>
      </w:r>
      <w:r>
        <w:rPr>
          <w:rFonts w:ascii="宋体" w:eastAsia="宋体" w:hAnsi="宋体" w:cs="宋体" w:hint="eastAsia"/>
        </w:rPr>
        <w:t>最新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完整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迅雷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黄渤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预告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剧照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百度影音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2014</w:t>
      </w:r>
    </w:p>
    <w:p w:rsidR="008E7D5F" w:rsidRDefault="008E7D5F" w:rsidP="008E7D5F">
      <w:r>
        <w:t>IMINE2-C-085</w:t>
      </w:r>
      <w:r>
        <w:tab/>
      </w:r>
      <w:r>
        <w:rPr>
          <w:rFonts w:ascii="宋体" w:eastAsia="宋体" w:hAnsi="宋体" w:cs="宋体" w:hint="eastAsia"/>
        </w:rPr>
        <w:t>心花路放</w:t>
      </w:r>
      <w:r>
        <w:t xml:space="preserve"> </w:t>
      </w:r>
      <w:r>
        <w:rPr>
          <w:rFonts w:ascii="宋体" w:eastAsia="宋体" w:hAnsi="宋体" w:cs="宋体" w:hint="eastAsia"/>
        </w:rPr>
        <w:t>票房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夺冠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歌曲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照片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个人资料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第三季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冠军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mp3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魏雪漫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伴奏</w:t>
      </w:r>
    </w:p>
    <w:p w:rsidR="008E7D5F" w:rsidRDefault="008E7D5F" w:rsidP="008E7D5F">
      <w:r>
        <w:t>IMINE2-C-086</w:t>
      </w:r>
      <w:r>
        <w:tab/>
      </w:r>
      <w:r>
        <w:rPr>
          <w:rFonts w:ascii="宋体" w:eastAsia="宋体" w:hAnsi="宋体" w:cs="宋体" w:hint="eastAsia"/>
        </w:rPr>
        <w:t>张碧晨</w:t>
      </w:r>
      <w:r>
        <w:t xml:space="preserve"> </w:t>
      </w:r>
      <w:r>
        <w:rPr>
          <w:rFonts w:ascii="宋体" w:eastAsia="宋体" w:hAnsi="宋体" w:cs="宋体" w:hint="eastAsia"/>
        </w:rPr>
        <w:t>那英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筷子兄弟</w:t>
      </w:r>
    </w:p>
    <w:p w:rsidR="008E7D5F" w:rsidRDefault="008E7D5F" w:rsidP="008E7D5F">
      <w:r>
        <w:lastRenderedPageBreak/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教学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歌词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试听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免费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云裳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在线观看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茉莉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>
        <w:rPr>
          <w:rFonts w:ascii="宋体" w:eastAsia="宋体" w:hAnsi="宋体" w:cs="宋体" w:hint="eastAsia"/>
        </w:rPr>
        <w:t>完整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dj</w:t>
      </w:r>
    </w:p>
    <w:p w:rsidR="008E7D5F" w:rsidRDefault="008E7D5F" w:rsidP="008E7D5F">
      <w:r>
        <w:t>IMINE2-C-087</w:t>
      </w:r>
      <w:r>
        <w:tab/>
      </w:r>
      <w:r>
        <w:rPr>
          <w:rFonts w:ascii="宋体" w:eastAsia="宋体" w:hAnsi="宋体" w:cs="宋体" w:hint="eastAsia"/>
        </w:rPr>
        <w:t>小苹果</w:t>
      </w:r>
      <w:r>
        <w:t xml:space="preserve"> </w:t>
      </w:r>
      <w:r w:rsidR="007734CA">
        <w:t>m</w:t>
      </w:r>
      <w:r>
        <w:t>p3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玫瑰园里老少</w:t>
      </w:r>
      <w:r w:rsidR="007734CA">
        <w:rPr>
          <w:rStyle w:val="a5"/>
          <w:rFonts w:ascii="宋体" w:eastAsia="宋体" w:hAnsi="宋体" w:cs="宋体"/>
        </w:rPr>
        <w:footnoteReference w:id="111"/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张嘉译</w:t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演员表</w:t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插曲</w:t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大结局</w:t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爷们</w:t>
      </w:r>
      <w:r w:rsidR="007734CA">
        <w:rPr>
          <w:rStyle w:val="a5"/>
          <w:rFonts w:ascii="宋体" w:eastAsia="宋体" w:hAnsi="宋体" w:cs="宋体"/>
        </w:rPr>
        <w:footnoteReference w:id="112"/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迅雷下载</w:t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什么</w:t>
      </w:r>
      <w:r w:rsidR="007734CA">
        <w:rPr>
          <w:rStyle w:val="a5"/>
          <w:rFonts w:ascii="宋体" w:eastAsia="宋体" w:hAnsi="宋体" w:cs="宋体"/>
        </w:rPr>
        <w:footnoteReference w:id="113"/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电视</w:t>
      </w:r>
      <w:r w:rsidR="007734CA">
        <w:rPr>
          <w:rStyle w:val="a5"/>
          <w:rFonts w:ascii="宋体" w:eastAsia="宋体" w:hAnsi="宋体" w:cs="宋体"/>
        </w:rPr>
        <w:footnoteReference w:id="114"/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国产</w:t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2014</w:t>
      </w:r>
    </w:p>
    <w:p w:rsidR="008E7D5F" w:rsidRDefault="008E7D5F" w:rsidP="008E7D5F">
      <w:r>
        <w:t>IMINE2-C-088</w:t>
      </w:r>
      <w:r>
        <w:tab/>
      </w:r>
      <w:r>
        <w:rPr>
          <w:rFonts w:ascii="宋体" w:eastAsia="宋体" w:hAnsi="宋体" w:cs="宋体" w:hint="eastAsia"/>
        </w:rPr>
        <w:t>爷们儿电视剧</w:t>
      </w:r>
      <w:r>
        <w:t xml:space="preserve"> </w:t>
      </w:r>
      <w:r>
        <w:rPr>
          <w:rFonts w:ascii="宋体" w:eastAsia="宋体" w:hAnsi="宋体" w:cs="宋体" w:hint="eastAsia"/>
        </w:rPr>
        <w:t>西瓜影音</w:t>
      </w:r>
    </w:p>
    <w:p w:rsidR="008E7D5F" w:rsidRDefault="008E7D5F" w:rsidP="008E7D5F">
      <w:r>
        <w:t>IMINE2-C-089</w:t>
      </w:r>
      <w:r>
        <w:tab/>
      </w:r>
      <w:r>
        <w:rPr>
          <w:rFonts w:ascii="宋体" w:eastAsia="宋体" w:hAnsi="宋体" w:cs="宋体" w:hint="eastAsia"/>
        </w:rPr>
        <w:t>曼联</w:t>
      </w:r>
      <w:r>
        <w:t xml:space="preserve"> </w:t>
      </w:r>
      <w:r>
        <w:rPr>
          <w:rFonts w:ascii="宋体" w:eastAsia="宋体" w:hAnsi="宋体" w:cs="宋体" w:hint="eastAsia"/>
        </w:rPr>
        <w:t>直播</w:t>
      </w:r>
    </w:p>
    <w:p w:rsidR="008E7D5F" w:rsidRDefault="008E7D5F" w:rsidP="008E7D5F">
      <w:r>
        <w:t>IMINE2-C-089</w:t>
      </w:r>
      <w:r>
        <w:tab/>
      </w:r>
      <w:r>
        <w:rPr>
          <w:rFonts w:ascii="宋体" w:eastAsia="宋体" w:hAnsi="宋体" w:cs="宋体" w:hint="eastAsia"/>
        </w:rPr>
        <w:t>曼联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IMINE2-C-089</w:t>
      </w:r>
      <w:r>
        <w:tab/>
      </w:r>
      <w:r>
        <w:rPr>
          <w:rFonts w:ascii="宋体" w:eastAsia="宋体" w:hAnsi="宋体" w:cs="宋体" w:hint="eastAsia"/>
        </w:rPr>
        <w:t>曼联</w:t>
      </w:r>
      <w:r>
        <w:t xml:space="preserve"> </w:t>
      </w:r>
      <w:r>
        <w:rPr>
          <w:rFonts w:ascii="宋体" w:eastAsia="宋体" w:hAnsi="宋体" w:cs="宋体" w:hint="eastAsia"/>
        </w:rPr>
        <w:t>利物浦</w:t>
      </w:r>
    </w:p>
    <w:p w:rsidR="008E7D5F" w:rsidRDefault="008E7D5F" w:rsidP="008E7D5F">
      <w:r>
        <w:t>IMINE2-C-089</w:t>
      </w:r>
      <w:r>
        <w:tab/>
      </w:r>
      <w:r>
        <w:rPr>
          <w:rFonts w:ascii="宋体" w:eastAsia="宋体" w:hAnsi="宋体" w:cs="宋体" w:hint="eastAsia"/>
        </w:rPr>
        <w:t>曼联</w:t>
      </w:r>
      <w:r>
        <w:t xml:space="preserve"> </w:t>
      </w:r>
      <w:r>
        <w:rPr>
          <w:rFonts w:ascii="宋体" w:eastAsia="宋体" w:hAnsi="宋体" w:cs="宋体" w:hint="eastAsia"/>
        </w:rPr>
        <w:t>斯旺西</w:t>
      </w:r>
    </w:p>
    <w:p w:rsidR="008E7D5F" w:rsidRDefault="008E7D5F" w:rsidP="008E7D5F">
      <w:r>
        <w:t>IMINE2-C-089</w:t>
      </w:r>
      <w:r>
        <w:tab/>
      </w:r>
      <w:r>
        <w:rPr>
          <w:rFonts w:ascii="宋体" w:eastAsia="宋体" w:hAnsi="宋体" w:cs="宋体" w:hint="eastAsia"/>
        </w:rPr>
        <w:t>曼联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t>IMINE2-C-089</w:t>
      </w:r>
      <w:r>
        <w:tab/>
      </w:r>
      <w:r>
        <w:rPr>
          <w:rFonts w:ascii="宋体" w:eastAsia="宋体" w:hAnsi="宋体" w:cs="宋体" w:hint="eastAsia"/>
        </w:rPr>
        <w:t>曼联</w:t>
      </w:r>
      <w:r>
        <w:t xml:space="preserve"> </w:t>
      </w:r>
      <w:r>
        <w:rPr>
          <w:rFonts w:ascii="宋体" w:eastAsia="宋体" w:hAnsi="宋体" w:cs="宋体" w:hint="eastAsia"/>
        </w:rPr>
        <w:t>在线</w:t>
      </w:r>
    </w:p>
    <w:p w:rsidR="008E7D5F" w:rsidRDefault="008E7D5F" w:rsidP="008E7D5F">
      <w:r>
        <w:t>IMINE2-C-089</w:t>
      </w:r>
      <w:r>
        <w:tab/>
      </w:r>
      <w:r>
        <w:rPr>
          <w:rFonts w:ascii="宋体" w:eastAsia="宋体" w:hAnsi="宋体" w:cs="宋体" w:hint="eastAsia"/>
        </w:rPr>
        <w:t>曼联</w:t>
      </w:r>
      <w:r>
        <w:t xml:space="preserve"> </w:t>
      </w:r>
      <w:r>
        <w:rPr>
          <w:rFonts w:ascii="宋体" w:eastAsia="宋体" w:hAnsi="宋体" w:cs="宋体" w:hint="eastAsia"/>
        </w:rPr>
        <w:t>英超</w:t>
      </w:r>
    </w:p>
    <w:p w:rsidR="008E7D5F" w:rsidRDefault="008E7D5F" w:rsidP="008E7D5F">
      <w:r>
        <w:t>IMINE2-C-089</w:t>
      </w:r>
      <w:r>
        <w:tab/>
      </w:r>
      <w:r>
        <w:rPr>
          <w:rFonts w:ascii="宋体" w:eastAsia="宋体" w:hAnsi="宋体" w:cs="宋体" w:hint="eastAsia"/>
        </w:rPr>
        <w:t>曼联</w:t>
      </w:r>
      <w:r>
        <w:t xml:space="preserve"> </w:t>
      </w:r>
      <w:r>
        <w:rPr>
          <w:rFonts w:ascii="宋体" w:eastAsia="宋体" w:hAnsi="宋体" w:cs="宋体" w:hint="eastAsia"/>
        </w:rPr>
        <w:t>切尔西</w:t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上海</w:t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时代</w:t>
      </w:r>
      <w:r>
        <w:t>4</w:t>
      </w:r>
      <w:r>
        <w:rPr>
          <w:rFonts w:ascii="宋体" w:eastAsia="宋体" w:hAnsi="宋体" w:cs="宋体" w:hint="eastAsia"/>
        </w:rPr>
        <w:t>灵魂尽头含纪录</w:t>
      </w:r>
      <w:r w:rsidR="007734CA">
        <w:rPr>
          <w:rStyle w:val="a5"/>
          <w:rFonts w:ascii="宋体" w:eastAsia="宋体" w:hAnsi="宋体" w:cs="宋体"/>
        </w:rPr>
        <w:footnoteReference w:id="115"/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代</w:t>
      </w:r>
      <w:r>
        <w:t>4</w:t>
      </w:r>
      <w:r>
        <w:rPr>
          <w:rFonts w:ascii="宋体" w:eastAsia="宋体" w:hAnsi="宋体" w:cs="宋体" w:hint="eastAsia"/>
        </w:rPr>
        <w:t>灵魂尽头含纪录片</w:t>
      </w:r>
      <w:r w:rsidR="007734CA">
        <w:rPr>
          <w:rStyle w:val="a5"/>
          <w:rFonts w:ascii="宋体" w:eastAsia="宋体" w:hAnsi="宋体" w:cs="宋体"/>
        </w:rPr>
        <w:footnoteReference w:id="116"/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铁小时代</w:t>
      </w:r>
      <w:r>
        <w:t>4</w:t>
      </w:r>
      <w:r>
        <w:rPr>
          <w:rFonts w:ascii="宋体" w:eastAsia="宋体" w:hAnsi="宋体" w:cs="宋体" w:hint="eastAsia"/>
        </w:rPr>
        <w:t>灵魂尽头含</w:t>
      </w:r>
      <w:r w:rsidR="00B2687B">
        <w:rPr>
          <w:rStyle w:val="a5"/>
          <w:rFonts w:ascii="宋体" w:eastAsia="宋体" w:hAnsi="宋体" w:cs="宋体"/>
        </w:rPr>
        <w:footnoteReference w:id="117"/>
      </w:r>
    </w:p>
    <w:p w:rsidR="008E7D5F" w:rsidRDefault="008E7D5F" w:rsidP="008E7D5F">
      <w:r>
        <w:lastRenderedPageBreak/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深圳</w:t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4</w:t>
      </w:r>
      <w:r>
        <w:rPr>
          <w:rFonts w:ascii="宋体" w:eastAsia="宋体" w:hAnsi="宋体" w:cs="宋体" w:hint="eastAsia"/>
        </w:rPr>
        <w:t>灵魂尽头含纪录片最</w:t>
      </w:r>
      <w:r w:rsidR="00B2687B">
        <w:rPr>
          <w:rStyle w:val="a5"/>
          <w:rFonts w:ascii="宋体" w:eastAsia="宋体" w:hAnsi="宋体" w:cs="宋体"/>
        </w:rPr>
        <w:footnoteReference w:id="118"/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灵魂尽头含纪录片最好</w:t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地铁小时代</w:t>
      </w:r>
      <w:r>
        <w:t>4</w:t>
      </w:r>
      <w:r>
        <w:rPr>
          <w:rFonts w:ascii="宋体" w:eastAsia="宋体" w:hAnsi="宋体" w:cs="宋体" w:hint="eastAsia"/>
        </w:rPr>
        <w:t>灵魂尽头</w:t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潍坊医学院奎文区宾</w:t>
      </w:r>
      <w:r w:rsidR="00B2687B">
        <w:rPr>
          <w:rStyle w:val="a5"/>
          <w:rFonts w:ascii="宋体" w:eastAsia="宋体" w:hAnsi="宋体" w:cs="宋体"/>
        </w:rPr>
        <w:footnoteReference w:id="119"/>
      </w:r>
    </w:p>
    <w:p w:rsidR="008E7D5F" w:rsidRDefault="008E7D5F" w:rsidP="008E7D5F">
      <w:r>
        <w:t>IMINE2-C-090</w:t>
      </w:r>
      <w:r>
        <w:tab/>
      </w:r>
      <w:r>
        <w:rPr>
          <w:rFonts w:ascii="宋体" w:eastAsia="宋体" w:hAnsi="宋体" w:cs="宋体" w:hint="eastAsia"/>
        </w:rPr>
        <w:t>附近的电影院</w:t>
      </w:r>
      <w:r>
        <w:t xml:space="preserve"> </w:t>
      </w:r>
      <w:r>
        <w:rPr>
          <w:rFonts w:ascii="宋体" w:eastAsia="宋体" w:hAnsi="宋体" w:cs="宋体" w:hint="eastAsia"/>
        </w:rPr>
        <w:t>师范学院旅</w:t>
      </w:r>
      <w:r w:rsidR="00B2687B">
        <w:rPr>
          <w:rStyle w:val="a5"/>
          <w:rFonts w:ascii="宋体" w:eastAsia="宋体" w:hAnsi="宋体" w:cs="宋体"/>
        </w:rPr>
        <w:footnoteReference w:id="120"/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情危重密切接触未症状</w:t>
      </w:r>
      <w:r w:rsidR="004312FA">
        <w:rPr>
          <w:rStyle w:val="a5"/>
          <w:rFonts w:ascii="宋体" w:eastAsia="宋体" w:hAnsi="宋体" w:cs="宋体"/>
        </w:rPr>
        <w:footnoteReference w:id="121"/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上月利比里亚回国</w:t>
      </w:r>
      <w:r w:rsidR="004312FA">
        <w:rPr>
          <w:rStyle w:val="a5"/>
          <w:rFonts w:ascii="宋体" w:eastAsia="宋体" w:hAnsi="宋体" w:cs="宋体"/>
        </w:rPr>
        <w:footnoteReference w:id="122"/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纽约</w:t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印度</w:t>
      </w:r>
      <w:r w:rsidR="004312FA">
        <w:rPr>
          <w:rStyle w:val="a5"/>
          <w:rFonts w:ascii="宋体" w:eastAsia="宋体" w:hAnsi="宋体" w:cs="宋体"/>
        </w:rPr>
        <w:footnoteReference w:id="123"/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危接触尚未异常</w:t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西班牙</w:t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恐涉瞒报</w:t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国内诊断</w:t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最新消息</w:t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确诊非洲以外首病例</w:t>
      </w:r>
    </w:p>
    <w:p w:rsidR="008E7D5F" w:rsidRDefault="008E7D5F" w:rsidP="008E7D5F">
      <w:r>
        <w:t>IMINE2-C-091</w:t>
      </w:r>
      <w:r>
        <w:tab/>
      </w:r>
      <w:r>
        <w:rPr>
          <w:rFonts w:ascii="宋体" w:eastAsia="宋体" w:hAnsi="宋体" w:cs="宋体" w:hint="eastAsia"/>
        </w:rPr>
        <w:t>美现首例埃博拉患者</w:t>
      </w:r>
      <w:r>
        <w:t xml:space="preserve"> </w:t>
      </w:r>
      <w:r>
        <w:rPr>
          <w:rFonts w:ascii="宋体" w:eastAsia="宋体" w:hAnsi="宋体" w:cs="宋体" w:hint="eastAsia"/>
        </w:rPr>
        <w:t>欧洲境内</w:t>
      </w:r>
    </w:p>
    <w:p w:rsidR="008E7D5F" w:rsidRDefault="008E7D5F" w:rsidP="008E7D5F">
      <w:r>
        <w:t>IMINE2-C-091</w:t>
      </w:r>
      <w:r>
        <w:tab/>
      </w:r>
      <w:proofErr w:type="gramStart"/>
      <w:r>
        <w:rPr>
          <w:rFonts w:ascii="宋体" w:eastAsia="宋体" w:hAnsi="宋体" w:cs="宋体" w:hint="eastAsia"/>
        </w:rPr>
        <w:t>美现首例</w:t>
      </w:r>
      <w:proofErr w:type="gramEnd"/>
      <w:r>
        <w:rPr>
          <w:rFonts w:ascii="宋体" w:eastAsia="宋体" w:hAnsi="宋体" w:cs="宋体" w:hint="eastAsia"/>
        </w:rPr>
        <w:t>埃博</w:t>
      </w:r>
      <w:proofErr w:type="gramStart"/>
      <w:r>
        <w:rPr>
          <w:rFonts w:ascii="宋体" w:eastAsia="宋体" w:hAnsi="宋体" w:cs="宋体" w:hint="eastAsia"/>
        </w:rPr>
        <w:t>拉患者</w:t>
      </w:r>
      <w:proofErr w:type="gramEnd"/>
      <w:r>
        <w:t xml:space="preserve"> </w:t>
      </w:r>
      <w:r w:rsidR="004312FA">
        <w:rPr>
          <w:rFonts w:eastAsiaTheme="minorEastAsia" w:hint="eastAsia"/>
          <w:lang w:eastAsia="zh-CN"/>
        </w:rPr>
        <w:t>病</w:t>
      </w:r>
      <w:r>
        <w:rPr>
          <w:rFonts w:ascii="宋体" w:eastAsia="宋体" w:hAnsi="宋体" w:cs="宋体" w:hint="eastAsia"/>
        </w:rPr>
        <w:t>例病情稳定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作文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直播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什么</w:t>
      </w:r>
      <w:r w:rsidR="004312FA">
        <w:rPr>
          <w:rStyle w:val="a5"/>
          <w:rFonts w:ascii="宋体" w:eastAsia="宋体" w:hAnsi="宋体" w:cs="宋体"/>
        </w:rPr>
        <w:footnoteReference w:id="124"/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时间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登场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发生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形成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持续</w:t>
      </w:r>
      <w:r>
        <w:t>12</w:t>
      </w:r>
      <w:r>
        <w:rPr>
          <w:rFonts w:ascii="宋体" w:eastAsia="宋体" w:hAnsi="宋体" w:cs="宋体" w:hint="eastAsia"/>
        </w:rPr>
        <w:t>分钟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过程</w:t>
      </w:r>
    </w:p>
    <w:p w:rsidR="008E7D5F" w:rsidRDefault="008E7D5F" w:rsidP="008E7D5F">
      <w:r>
        <w:t>IMINE2-C-092</w:t>
      </w:r>
      <w:r>
        <w:tab/>
      </w:r>
      <w:r>
        <w:rPr>
          <w:rFonts w:ascii="宋体" w:eastAsia="宋体" w:hAnsi="宋体" w:cs="宋体" w:hint="eastAsia"/>
        </w:rPr>
        <w:t>月全食</w:t>
      </w:r>
      <w:r>
        <w:t xml:space="preserve"> </w:t>
      </w:r>
      <w:r>
        <w:rPr>
          <w:rFonts w:ascii="宋体" w:eastAsia="宋体" w:hAnsi="宋体" w:cs="宋体" w:hint="eastAsia"/>
        </w:rPr>
        <w:t>拍摄</w:t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中文</w:t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剧场</w:t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国语</w:t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lastRenderedPageBreak/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小游戏</w:t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完整</w:t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疾风</w:t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土豆</w:t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在线观看</w:t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究忍者风暴</w:t>
      </w:r>
      <w:r w:rsidR="004312FA">
        <w:rPr>
          <w:rStyle w:val="a5"/>
          <w:rFonts w:ascii="宋体" w:eastAsia="宋体" w:hAnsi="宋体" w:cs="宋体"/>
        </w:rPr>
        <w:footnoteReference w:id="125"/>
      </w:r>
    </w:p>
    <w:p w:rsidR="008E7D5F" w:rsidRDefault="008E7D5F" w:rsidP="008E7D5F">
      <w:r>
        <w:t>IMINE2-C-093</w:t>
      </w:r>
      <w:r>
        <w:tab/>
      </w:r>
      <w:r>
        <w:rPr>
          <w:rFonts w:ascii="宋体" w:eastAsia="宋体" w:hAnsi="宋体" w:cs="宋体" w:hint="eastAsia"/>
        </w:rPr>
        <w:t>火影忍者</w:t>
      </w:r>
      <w:r>
        <w:t xml:space="preserve"> </w:t>
      </w:r>
      <w:r>
        <w:rPr>
          <w:rFonts w:ascii="宋体" w:eastAsia="宋体" w:hAnsi="宋体" w:cs="宋体" w:hint="eastAsia"/>
        </w:rPr>
        <w:t>更新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勤俭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用电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环保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小学生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粮食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世界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标语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素材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边框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花边</w:t>
      </w:r>
    </w:p>
    <w:p w:rsidR="008E7D5F" w:rsidRDefault="008E7D5F" w:rsidP="008E7D5F">
      <w:r>
        <w:t>IMINE2-C-094</w:t>
      </w:r>
      <w:r>
        <w:tab/>
      </w:r>
      <w:r>
        <w:rPr>
          <w:rFonts w:ascii="宋体" w:eastAsia="宋体" w:hAnsi="宋体" w:cs="宋体" w:hint="eastAsia"/>
        </w:rPr>
        <w:t>节约用水手抄报</w:t>
      </w:r>
      <w:r>
        <w:t xml:space="preserve"> </w:t>
      </w:r>
      <w:r>
        <w:rPr>
          <w:rFonts w:ascii="宋体" w:eastAsia="宋体" w:hAnsi="宋体" w:cs="宋体" w:hint="eastAsia"/>
        </w:rPr>
        <w:t>版面设计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最新消息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载机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简介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服役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辽宁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曝光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起飞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编队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战斗群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首艘</w:t>
      </w:r>
    </w:p>
    <w:p w:rsidR="008E7D5F" w:rsidRDefault="008E7D5F" w:rsidP="008E7D5F">
      <w:r>
        <w:t>IMINE2-C-095</w:t>
      </w:r>
      <w:r>
        <w:tab/>
      </w:r>
      <w:r>
        <w:rPr>
          <w:rFonts w:ascii="宋体" w:eastAsia="宋体" w:hAnsi="宋体" w:cs="宋体" w:hint="eastAsia"/>
        </w:rPr>
        <w:t>辽宁号</w:t>
      </w:r>
      <w:r>
        <w:t xml:space="preserve"> </w:t>
      </w:r>
      <w:r>
        <w:rPr>
          <w:rFonts w:ascii="宋体" w:eastAsia="宋体" w:hAnsi="宋体" w:cs="宋体" w:hint="eastAsia"/>
        </w:rPr>
        <w:t>造价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化妆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怎么样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价格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日本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官网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系列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悠莱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防晒霜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介绍</w:t>
      </w:r>
    </w:p>
    <w:p w:rsidR="008E7D5F" w:rsidRDefault="008E7D5F" w:rsidP="008E7D5F">
      <w:r>
        <w:lastRenderedPageBreak/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lix</w:t>
      </w:r>
      <w:r w:rsidR="004312FA">
        <w:rPr>
          <w:rStyle w:val="a5"/>
        </w:rPr>
        <w:footnoteReference w:id="126"/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护肤</w:t>
      </w:r>
    </w:p>
    <w:p w:rsidR="008E7D5F" w:rsidRDefault="008E7D5F" w:rsidP="008E7D5F">
      <w:r>
        <w:t>IMINE2-C-096</w:t>
      </w:r>
      <w:r>
        <w:tab/>
      </w:r>
      <w:r>
        <w:rPr>
          <w:rFonts w:ascii="宋体" w:eastAsia="宋体" w:hAnsi="宋体" w:cs="宋体" w:hint="eastAsia"/>
        </w:rPr>
        <w:t>资生堂</w:t>
      </w:r>
      <w:r>
        <w:t xml:space="preserve"> </w:t>
      </w:r>
      <w:r>
        <w:rPr>
          <w:rFonts w:ascii="宋体" w:eastAsia="宋体" w:hAnsi="宋体" w:cs="宋体" w:hint="eastAsia"/>
        </w:rPr>
        <w:t>洗发水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朱军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高清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华人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在线观看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直播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全集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最新一期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节目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杨帆</w:t>
      </w:r>
    </w:p>
    <w:p w:rsidR="008E7D5F" w:rsidRDefault="008E7D5F" w:rsidP="008E7D5F">
      <w:r>
        <w:t>IMINE2-C-097</w:t>
      </w:r>
      <w:r>
        <w:tab/>
      </w:r>
      <w:r>
        <w:rPr>
          <w:rFonts w:ascii="宋体" w:eastAsia="宋体" w:hAnsi="宋体" w:cs="宋体" w:hint="eastAsia"/>
        </w:rPr>
        <w:t>星光大道</w:t>
      </w:r>
      <w:r>
        <w:t xml:space="preserve"> </w:t>
      </w:r>
      <w:r>
        <w:rPr>
          <w:rFonts w:ascii="宋体" w:eastAsia="宋体" w:hAnsi="宋体" w:cs="宋体" w:hint="eastAsia"/>
        </w:rPr>
        <w:t>香港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官网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成都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圆通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物流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申通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跟踪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顺风</w:t>
      </w:r>
      <w:r w:rsidR="004312FA">
        <w:rPr>
          <w:rStyle w:val="a5"/>
          <w:rFonts w:ascii="宋体" w:eastAsia="宋体" w:hAnsi="宋体" w:cs="宋体"/>
        </w:rPr>
        <w:footnoteReference w:id="127"/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深圳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ems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番禺</w:t>
      </w:r>
    </w:p>
    <w:p w:rsidR="008E7D5F" w:rsidRDefault="008E7D5F" w:rsidP="008E7D5F">
      <w:r>
        <w:t>IMINE2-C-098</w:t>
      </w:r>
      <w:r>
        <w:tab/>
      </w:r>
      <w:r>
        <w:rPr>
          <w:rFonts w:ascii="宋体" w:eastAsia="宋体" w:hAnsi="宋体" w:cs="宋体" w:hint="eastAsia"/>
        </w:rPr>
        <w:t>顺丰运单查询</w:t>
      </w:r>
      <w:r>
        <w:t xml:space="preserve"> </w:t>
      </w:r>
      <w:r>
        <w:rPr>
          <w:rFonts w:ascii="宋体" w:eastAsia="宋体" w:hAnsi="宋体" w:cs="宋体" w:hint="eastAsia"/>
        </w:rPr>
        <w:t>合肥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非主流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图片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皮肤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伤感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唯美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下载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分组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制作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闪动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素材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恩典</w:t>
      </w:r>
    </w:p>
    <w:p w:rsidR="008E7D5F" w:rsidRDefault="008E7D5F" w:rsidP="008E7D5F">
      <w:r>
        <w:t>IMINE2-C-099</w:t>
      </w:r>
      <w:r>
        <w:tab/>
        <w:t>qq</w:t>
      </w:r>
      <w:r>
        <w:rPr>
          <w:rFonts w:ascii="宋体" w:eastAsia="宋体" w:hAnsi="宋体" w:cs="宋体" w:hint="eastAsia"/>
        </w:rPr>
        <w:t>头像</w:t>
      </w:r>
      <w:r>
        <w:t xml:space="preserve"> </w:t>
      </w:r>
      <w:r>
        <w:rPr>
          <w:rFonts w:ascii="宋体" w:eastAsia="宋体" w:hAnsi="宋体" w:cs="宋体" w:hint="eastAsia"/>
        </w:rPr>
        <w:t>克隆</w:t>
      </w:r>
    </w:p>
    <w:p w:rsid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imei</w:t>
      </w:r>
      <w:r w:rsidR="00BF15EB">
        <w:rPr>
          <w:rStyle w:val="a5"/>
        </w:rPr>
        <w:footnoteReference w:id="128"/>
      </w:r>
    </w:p>
    <w:p w:rsidR="008E7D5F" w:rsidRDefault="008E7D5F" w:rsidP="008E7D5F">
      <w:r>
        <w:lastRenderedPageBreak/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激活时间</w:t>
      </w:r>
    </w:p>
    <w:p w:rsid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三星</w:t>
      </w:r>
      <w:r w:rsidR="001F676C">
        <w:rPr>
          <w:rStyle w:val="a5"/>
          <w:rFonts w:ascii="宋体" w:eastAsia="宋体" w:hAnsi="宋体" w:cs="宋体"/>
        </w:rPr>
        <w:footnoteReference w:id="129"/>
      </w:r>
    </w:p>
    <w:p w:rsid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保修</w:t>
      </w:r>
      <w:r w:rsidR="001F676C">
        <w:rPr>
          <w:rStyle w:val="a5"/>
          <w:rFonts w:ascii="宋体" w:eastAsia="宋体" w:hAnsi="宋体" w:cs="宋体"/>
        </w:rPr>
        <w:footnoteReference w:id="130"/>
      </w:r>
    </w:p>
    <w:p w:rsidR="008E7D5F" w:rsidRDefault="008E7D5F" w:rsidP="008E7D5F">
      <w:pPr>
        <w:rPr>
          <w:lang w:eastAsia="zh-CN"/>
        </w:rPr>
      </w:pPr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果粉</w:t>
      </w:r>
      <w:r w:rsidR="00BF15EB">
        <w:rPr>
          <w:rFonts w:ascii="宋体" w:eastAsia="宋体" w:hAnsi="宋体" w:cs="宋体" w:hint="eastAsia"/>
          <w:lang w:eastAsia="zh-CN"/>
        </w:rPr>
        <w:t>查</w:t>
      </w:r>
    </w:p>
    <w:p w:rsid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型号</w:t>
      </w:r>
    </w:p>
    <w:p w:rsid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软件</w:t>
      </w:r>
      <w:r w:rsidR="001F676C">
        <w:rPr>
          <w:rStyle w:val="a5"/>
          <w:rFonts w:ascii="宋体" w:eastAsia="宋体" w:hAnsi="宋体" w:cs="宋体"/>
        </w:rPr>
        <w:footnoteReference w:id="131"/>
      </w:r>
    </w:p>
    <w:p w:rsid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不到</w:t>
      </w:r>
      <w:r w:rsidR="001F676C">
        <w:rPr>
          <w:rStyle w:val="a5"/>
          <w:rFonts w:ascii="宋体" w:eastAsia="宋体" w:hAnsi="宋体" w:cs="宋体"/>
        </w:rPr>
        <w:footnoteReference w:id="132"/>
      </w:r>
    </w:p>
    <w:p w:rsid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视频</w:t>
      </w:r>
      <w:r w:rsidR="001F676C">
        <w:rPr>
          <w:rStyle w:val="a5"/>
          <w:rFonts w:ascii="宋体" w:eastAsia="宋体" w:hAnsi="宋体" w:cs="宋体"/>
        </w:rPr>
        <w:footnoteReference w:id="133"/>
      </w:r>
    </w:p>
    <w:p w:rsid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方法</w:t>
      </w:r>
    </w:p>
    <w:p w:rsid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日期</w:t>
      </w:r>
    </w:p>
    <w:p w:rsidR="00336943" w:rsidRPr="008E7D5F" w:rsidRDefault="008E7D5F" w:rsidP="008E7D5F">
      <w:r>
        <w:t>IMINE2-C-100</w:t>
      </w:r>
      <w:r>
        <w:tab/>
      </w:r>
      <w:r>
        <w:rPr>
          <w:rFonts w:ascii="宋体" w:eastAsia="宋体" w:hAnsi="宋体" w:cs="宋体" w:hint="eastAsia"/>
        </w:rPr>
        <w:t>苹果手机序列号</w:t>
      </w:r>
      <w:r>
        <w:t xml:space="preserve"> </w:t>
      </w:r>
      <w:r>
        <w:rPr>
          <w:rFonts w:ascii="宋体" w:eastAsia="宋体" w:hAnsi="宋体" w:cs="宋体" w:hint="eastAsia"/>
        </w:rPr>
        <w:t>序列</w:t>
      </w:r>
      <w:r w:rsidR="001F676C">
        <w:rPr>
          <w:rStyle w:val="a5"/>
          <w:rFonts w:ascii="宋体" w:eastAsia="宋体" w:hAnsi="宋体" w:cs="宋体"/>
        </w:rPr>
        <w:footnoteReference w:id="134"/>
      </w:r>
    </w:p>
    <w:sectPr w:rsidR="00336943" w:rsidRPr="008E7D5F" w:rsidSect="00CE7667">
      <w:footerReference w:type="first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931" w:rsidRDefault="009B7931">
      <w:r>
        <w:separator/>
      </w:r>
    </w:p>
  </w:endnote>
  <w:endnote w:type="continuationSeparator" w:id="0">
    <w:p w:rsidR="009B7931" w:rsidRDefault="009B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37B" w:rsidRPr="00CE7667" w:rsidRDefault="0062337B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2E370B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62337B" w:rsidRPr="00CE7667" w:rsidRDefault="0062337B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931" w:rsidRDefault="009B7931" w:rsidP="00895F20">
      <w:pPr>
        <w:ind w:firstLine="0"/>
      </w:pPr>
      <w:r>
        <w:separator/>
      </w:r>
    </w:p>
  </w:footnote>
  <w:footnote w:type="continuationSeparator" w:id="0">
    <w:p w:rsidR="009B7931" w:rsidRDefault="009B7931" w:rsidP="00895F20">
      <w:pPr>
        <w:ind w:firstLine="0"/>
      </w:pPr>
      <w:r>
        <w:continuationSeparator/>
      </w:r>
    </w:p>
  </w:footnote>
  <w:footnote w:id="1">
    <w:p w:rsidR="0062337B" w:rsidRPr="003B4292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3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4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5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6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7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8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9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0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1">
    <w:p w:rsidR="0062337B" w:rsidRPr="00F117F3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2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3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4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5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6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7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8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29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0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1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2">
    <w:p w:rsidR="0062337B" w:rsidRPr="009F3A66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3">
    <w:p w:rsidR="0062337B" w:rsidRPr="009F3A66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4">
    <w:p w:rsidR="0062337B" w:rsidRPr="009831CD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5">
    <w:p w:rsidR="0062337B" w:rsidRPr="009F3A66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6">
    <w:p w:rsidR="0062337B" w:rsidRPr="009F3A66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7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8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39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0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1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2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3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4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5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6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7">
    <w:p w:rsidR="0062337B" w:rsidRPr="00577670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8">
    <w:p w:rsidR="0062337B" w:rsidRPr="0062337B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49">
    <w:p w:rsidR="0062337B" w:rsidRPr="0062337B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0">
    <w:p w:rsidR="0062337B" w:rsidRPr="0062337B" w:rsidRDefault="006233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1">
    <w:p w:rsidR="00D3006B" w:rsidRPr="00D3006B" w:rsidRDefault="00D3006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2">
    <w:p w:rsidR="00D3006B" w:rsidRPr="00D3006B" w:rsidRDefault="00D3006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3">
    <w:p w:rsidR="00D3006B" w:rsidRPr="00D3006B" w:rsidRDefault="00D3006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4">
    <w:p w:rsidR="00D3006B" w:rsidRPr="00D3006B" w:rsidRDefault="00D3006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5">
    <w:p w:rsidR="00D3006B" w:rsidRPr="00D3006B" w:rsidRDefault="00D3006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6">
    <w:p w:rsidR="00D3006B" w:rsidRPr="00D3006B" w:rsidRDefault="00D3006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7">
    <w:p w:rsidR="00D3006B" w:rsidRPr="00D3006B" w:rsidRDefault="00D3006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8">
    <w:p w:rsidR="002E370B" w:rsidRPr="002E370B" w:rsidRDefault="002E370B">
      <w:pPr>
        <w:pStyle w:val="aa"/>
        <w:rPr>
          <w:rFonts w:eastAsiaTheme="minorEastAsia" w:hint="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59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0">
    <w:p w:rsidR="00D3006B" w:rsidRPr="00D3006B" w:rsidRDefault="00D3006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1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2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3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4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5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6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7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8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69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0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1">
    <w:p w:rsidR="00D026DE" w:rsidRPr="00D026DE" w:rsidRDefault="00D026DE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2">
    <w:p w:rsidR="002E370B" w:rsidRPr="002E370B" w:rsidRDefault="002E370B">
      <w:pPr>
        <w:pStyle w:val="aa"/>
        <w:rPr>
          <w:rFonts w:eastAsiaTheme="minorEastAsia" w:hint="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3">
    <w:p w:rsidR="00CE68C2" w:rsidRPr="00CE68C2" w:rsidRDefault="00CE68C2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4">
    <w:p w:rsidR="00CE68C2" w:rsidRPr="00CE68C2" w:rsidRDefault="00CE68C2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5">
    <w:p w:rsidR="00CE68C2" w:rsidRPr="00CE68C2" w:rsidRDefault="00CE68C2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6">
    <w:p w:rsidR="00CE68C2" w:rsidRPr="00CE68C2" w:rsidRDefault="00CE68C2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7">
    <w:p w:rsidR="00CE68C2" w:rsidRPr="00CE68C2" w:rsidRDefault="00CE68C2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8">
    <w:p w:rsidR="00CE68C2" w:rsidRPr="00CE68C2" w:rsidRDefault="00CE68C2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79">
    <w:p w:rsidR="00CE68C2" w:rsidRPr="00CE68C2" w:rsidRDefault="00CE68C2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0">
    <w:p w:rsidR="00CE68C2" w:rsidRPr="00CE68C2" w:rsidRDefault="00CE68C2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1">
    <w:p w:rsidR="003703A9" w:rsidRPr="003703A9" w:rsidRDefault="003703A9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2">
    <w:p w:rsidR="003703A9" w:rsidRPr="003703A9" w:rsidRDefault="003703A9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3">
    <w:p w:rsidR="003703A9" w:rsidRPr="003703A9" w:rsidRDefault="003703A9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4">
    <w:p w:rsidR="003703A9" w:rsidRPr="003703A9" w:rsidRDefault="003703A9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5">
    <w:p w:rsidR="002E370B" w:rsidRPr="002E370B" w:rsidRDefault="002E370B">
      <w:pPr>
        <w:pStyle w:val="aa"/>
        <w:rPr>
          <w:rFonts w:eastAsiaTheme="minorEastAsia" w:hint="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6">
    <w:p w:rsidR="003703A9" w:rsidRPr="003703A9" w:rsidRDefault="003703A9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7">
    <w:p w:rsidR="003703A9" w:rsidRPr="003703A9" w:rsidRDefault="003703A9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8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89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0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1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2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3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4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5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6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7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8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99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0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1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2">
    <w:p w:rsidR="002E370B" w:rsidRPr="002E370B" w:rsidRDefault="002E370B">
      <w:pPr>
        <w:pStyle w:val="aa"/>
        <w:rPr>
          <w:rFonts w:eastAsiaTheme="minorEastAsia" w:hint="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3">
    <w:p w:rsidR="00681FB0" w:rsidRPr="00681FB0" w:rsidRDefault="00681FB0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4">
    <w:p w:rsidR="005218E3" w:rsidRPr="005218E3" w:rsidRDefault="005218E3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5">
    <w:p w:rsidR="005218E3" w:rsidRPr="005218E3" w:rsidRDefault="005218E3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6">
    <w:p w:rsidR="005218E3" w:rsidRPr="005218E3" w:rsidRDefault="005218E3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7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8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09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0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1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2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3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4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5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6">
    <w:p w:rsidR="007734CA" w:rsidRPr="007734CA" w:rsidRDefault="007734C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7">
    <w:p w:rsidR="00B2687B" w:rsidRPr="00B2687B" w:rsidRDefault="00B268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8">
    <w:p w:rsidR="00B2687B" w:rsidRPr="00B2687B" w:rsidRDefault="00B268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19">
    <w:p w:rsidR="00B2687B" w:rsidRPr="00B2687B" w:rsidRDefault="00B268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0">
    <w:p w:rsidR="00B2687B" w:rsidRPr="00B2687B" w:rsidRDefault="00B2687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1">
    <w:p w:rsidR="004312FA" w:rsidRPr="004312FA" w:rsidRDefault="004312F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2">
    <w:p w:rsidR="004312FA" w:rsidRPr="004312FA" w:rsidRDefault="004312F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3">
    <w:p w:rsidR="004312FA" w:rsidRPr="004312FA" w:rsidRDefault="004312F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4">
    <w:p w:rsidR="004312FA" w:rsidRPr="004312FA" w:rsidRDefault="004312F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5">
    <w:p w:rsidR="004312FA" w:rsidRPr="004312FA" w:rsidRDefault="004312F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6">
    <w:p w:rsidR="004312FA" w:rsidRPr="004312FA" w:rsidRDefault="004312F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7">
    <w:p w:rsidR="004312FA" w:rsidRPr="004312FA" w:rsidRDefault="004312FA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8">
    <w:p w:rsidR="00BF15EB" w:rsidRPr="00BF15EB" w:rsidRDefault="00BF15EB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29">
    <w:p w:rsidR="001F676C" w:rsidRPr="001F676C" w:rsidRDefault="001F676C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30">
    <w:p w:rsidR="001F676C" w:rsidRPr="001F676C" w:rsidRDefault="001F676C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31">
    <w:p w:rsidR="001F676C" w:rsidRPr="001F676C" w:rsidRDefault="001F676C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32">
    <w:p w:rsidR="001F676C" w:rsidRPr="001F676C" w:rsidRDefault="001F676C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33">
    <w:p w:rsidR="001F676C" w:rsidRPr="001F676C" w:rsidRDefault="001F676C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  <w:footnote w:id="134">
    <w:p w:rsidR="001F676C" w:rsidRPr="001F676C" w:rsidRDefault="001F676C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/>
          <w:lang w:eastAsia="zh-CN"/>
        </w:rPr>
        <w:tab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B5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6016D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1F676C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2415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370B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03A9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4292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12FA"/>
    <w:rsid w:val="004328A0"/>
    <w:rsid w:val="00433441"/>
    <w:rsid w:val="00435214"/>
    <w:rsid w:val="00435D07"/>
    <w:rsid w:val="00436948"/>
    <w:rsid w:val="004371E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8E3"/>
    <w:rsid w:val="00521BC8"/>
    <w:rsid w:val="0052599C"/>
    <w:rsid w:val="00531E07"/>
    <w:rsid w:val="0053704E"/>
    <w:rsid w:val="0053710F"/>
    <w:rsid w:val="005377DD"/>
    <w:rsid w:val="00564ED7"/>
    <w:rsid w:val="00571515"/>
    <w:rsid w:val="00577670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608E"/>
    <w:rsid w:val="005C70FB"/>
    <w:rsid w:val="005D10CC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337B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1FB0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34CA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E7D5F"/>
    <w:rsid w:val="008F00F6"/>
    <w:rsid w:val="008F43AB"/>
    <w:rsid w:val="008F60DC"/>
    <w:rsid w:val="009004C8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31CD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7931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3A66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2687B"/>
    <w:rsid w:val="00B31C27"/>
    <w:rsid w:val="00B34E02"/>
    <w:rsid w:val="00B372A9"/>
    <w:rsid w:val="00B37D11"/>
    <w:rsid w:val="00B401B5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15EB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68C2"/>
    <w:rsid w:val="00CE7667"/>
    <w:rsid w:val="00CF3131"/>
    <w:rsid w:val="00CF3BE1"/>
    <w:rsid w:val="00D00243"/>
    <w:rsid w:val="00D026DE"/>
    <w:rsid w:val="00D05ECD"/>
    <w:rsid w:val="00D073CB"/>
    <w:rsid w:val="00D24964"/>
    <w:rsid w:val="00D3006B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17F3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A42AE6-E67B-4854-A524-BAD01B6E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Char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Char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Char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Char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Char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Char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Char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Char"/>
    <w:rsid w:val="00B17E0A"/>
    <w:pPr>
      <w:tabs>
        <w:tab w:val="center" w:pos="4536"/>
        <w:tab w:val="right" w:pos="9072"/>
      </w:tabs>
    </w:pPr>
  </w:style>
  <w:style w:type="character" w:customStyle="1" w:styleId="Char">
    <w:name w:val="页脚 Char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7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8">
    <w:name w:val="header"/>
    <w:basedOn w:val="a1"/>
    <w:link w:val="Char0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har0">
    <w:name w:val="页眉 Char"/>
    <w:basedOn w:val="a2"/>
    <w:link w:val="a8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Char">
    <w:name w:val="标题 1 Char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Char">
    <w:name w:val="标题 2 Char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Char">
    <w:name w:val="标题 3 Char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Char">
    <w:name w:val="标题 4 Char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Char">
    <w:name w:val="标题 5 Char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Char">
    <w:name w:val="标题 6 Char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Char">
    <w:name w:val="标题 7 Char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Char">
    <w:name w:val="标题 8 Char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Char">
    <w:name w:val="标题 9 Char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9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a">
    <w:name w:val="footnote text"/>
    <w:basedOn w:val="a1"/>
    <w:link w:val="Char1"/>
    <w:rsid w:val="00B17E0A"/>
    <w:pPr>
      <w:spacing w:line="220" w:lineRule="atLeast"/>
      <w:ind w:left="227" w:hanging="227"/>
    </w:pPr>
    <w:rPr>
      <w:sz w:val="18"/>
    </w:rPr>
  </w:style>
  <w:style w:type="character" w:customStyle="1" w:styleId="Char1">
    <w:name w:val="脚注文本 Char"/>
    <w:basedOn w:val="a2"/>
    <w:link w:val="aa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b">
    <w:name w:val="Balloon Text"/>
    <w:basedOn w:val="a1"/>
    <w:link w:val="Char2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2"/>
    <w:link w:val="ab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hui\Desktop\&#26032;&#24314;&#25991;&#20214;&#22841;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B6E38-0D0C-4EC7-B5B5-9B6705E19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118</TotalTime>
  <Pages>30</Pages>
  <Words>3831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25623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jiahui</dc:creator>
  <dc:description>Formats and macros for Springer Lecture Notes</dc:description>
  <cp:lastModifiedBy>jiahui</cp:lastModifiedBy>
  <cp:revision>16</cp:revision>
  <dcterms:created xsi:type="dcterms:W3CDTF">2016-04-25T06:36:00Z</dcterms:created>
  <dcterms:modified xsi:type="dcterms:W3CDTF">2016-05-08T02:55:00Z</dcterms:modified>
</cp:coreProperties>
</file>